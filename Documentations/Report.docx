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F7F08" w14:textId="77777777" w:rsidR="00C36963" w:rsidRDefault="00743187">
      <w:pPr>
        <w:pStyle w:val="Title"/>
      </w:pPr>
      <w:r w:rsidRPr="00743187">
        <w:t>Online Marketplace</w:t>
      </w:r>
    </w:p>
    <w:p w14:paraId="6039136C" w14:textId="4A68A8CD" w:rsidR="00C36963" w:rsidRDefault="005C547F">
      <w:pPr>
        <w:pStyle w:val="Subtitle"/>
        <w:rPr>
          <w:lang w:bidi="fa-IR"/>
        </w:rPr>
      </w:pPr>
      <w:r>
        <w:t>Assignment 5</w:t>
      </w:r>
    </w:p>
    <w:p w14:paraId="08AAF4F3" w14:textId="77777777" w:rsidR="00C36963" w:rsidRDefault="00A95A8F">
      <w:r>
        <w:rPr>
          <w:noProof/>
          <w:lang w:eastAsia="en-US"/>
        </w:rPr>
        <w:drawing>
          <wp:inline distT="0" distB="0" distL="0" distR="0" wp14:anchorId="229862EC" wp14:editId="4B17CDAD">
            <wp:extent cx="5486400" cy="3144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144068"/>
                    </a:xfrm>
                    <a:prstGeom prst="rect">
                      <a:avLst/>
                    </a:prstGeom>
                  </pic:spPr>
                </pic:pic>
              </a:graphicData>
            </a:graphic>
          </wp:inline>
        </w:drawing>
      </w:r>
    </w:p>
    <w:p w14:paraId="2183B22C" w14:textId="77777777" w:rsidR="00C36963" w:rsidRDefault="00743187">
      <w:pPr>
        <w:pStyle w:val="Author"/>
      </w:pPr>
      <w:r>
        <w:t>Samira Khorshidi</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5456F5AF" w14:textId="77777777" w:rsidR="00C36963" w:rsidRPr="00AB19B1" w:rsidRDefault="00A95A8F">
          <w:pPr>
            <w:pStyle w:val="TOCHeading"/>
            <w:rPr>
              <w:sz w:val="28"/>
              <w:szCs w:val="28"/>
            </w:rPr>
          </w:pPr>
          <w:r w:rsidRPr="00AB19B1">
            <w:rPr>
              <w:rStyle w:val="Emphasis"/>
              <w:sz w:val="28"/>
              <w:szCs w:val="28"/>
            </w:rPr>
            <w:t>TAble of</w:t>
          </w:r>
          <w:r w:rsidRPr="00AB19B1">
            <w:rPr>
              <w:rStyle w:val="Emphasis"/>
              <w:sz w:val="28"/>
              <w:szCs w:val="28"/>
            </w:rPr>
            <w:br/>
          </w:r>
          <w:r w:rsidRPr="00AB19B1">
            <w:rPr>
              <w:sz w:val="28"/>
              <w:szCs w:val="28"/>
            </w:rPr>
            <w:t>Contents</w:t>
          </w:r>
        </w:p>
        <w:p w14:paraId="271C2127" w14:textId="6EF972B0" w:rsidR="00C36963" w:rsidRDefault="00A95A8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00CB1BF6">
            <w:rPr>
              <w:iCs/>
              <w:noProof/>
              <w:color w:val="F75952" w:themeColor="accent1"/>
            </w:rPr>
            <w:t>Assignment</w:t>
          </w:r>
          <w:r>
            <w:rPr>
              <w:noProof/>
            </w:rPr>
            <w:t xml:space="preserve"> </w:t>
          </w:r>
          <w:r w:rsidR="00CB1BF6">
            <w:rPr>
              <w:noProof/>
            </w:rPr>
            <w:t>Discussion</w:t>
          </w:r>
          <w:r>
            <w:rPr>
              <w:noProof/>
            </w:rPr>
            <w:tab/>
          </w:r>
          <w:r w:rsidR="00AF18CD">
            <w:rPr>
              <w:noProof/>
            </w:rPr>
            <w:t>1</w:t>
          </w:r>
        </w:p>
        <w:p w14:paraId="78D8F418" w14:textId="30845495" w:rsidR="00E71429" w:rsidRDefault="00583507" w:rsidP="00564C8E">
          <w:pPr>
            <w:pStyle w:val="TOC2"/>
            <w:rPr>
              <w:noProof/>
            </w:rPr>
          </w:pPr>
          <w:r>
            <w:rPr>
              <w:noProof/>
            </w:rPr>
            <w:t>Implementation overview</w:t>
          </w:r>
          <w:r w:rsidR="00A95A8F">
            <w:rPr>
              <w:noProof/>
            </w:rPr>
            <w:tab/>
          </w:r>
          <w:r w:rsidR="00AF18CD">
            <w:rPr>
              <w:noProof/>
            </w:rPr>
            <w:t>1</w:t>
          </w:r>
        </w:p>
        <w:p w14:paraId="37607801" w14:textId="7208FC17" w:rsidR="001C1636" w:rsidRDefault="001C1636" w:rsidP="001C1636">
          <w:pPr>
            <w:pStyle w:val="TOC2"/>
            <w:rPr>
              <w:noProof/>
            </w:rPr>
          </w:pPr>
          <w:r>
            <w:rPr>
              <w:noProof/>
            </w:rPr>
            <w:t>Synchronization</w:t>
          </w:r>
          <w:r>
            <w:rPr>
              <w:noProof/>
            </w:rPr>
            <w:tab/>
          </w:r>
          <w:r w:rsidR="00583507">
            <w:rPr>
              <w:noProof/>
            </w:rPr>
            <w:t>2</w:t>
          </w:r>
        </w:p>
        <w:p w14:paraId="7F47A75E" w14:textId="77777777" w:rsidR="001C1636" w:rsidRPr="001C1636" w:rsidRDefault="001C1636" w:rsidP="001C1636"/>
        <w:p w14:paraId="14B79274" w14:textId="7668817A" w:rsidR="00CB1BF6" w:rsidRDefault="00CB1BF6" w:rsidP="00BE649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Pr>
              <w:iCs/>
              <w:noProof/>
              <w:color w:val="F75952" w:themeColor="accent1"/>
            </w:rPr>
            <w:t xml:space="preserve">FiGures, </w:t>
          </w:r>
          <w:r>
            <w:rPr>
              <w:noProof/>
            </w:rPr>
            <w:t>Sample codes</w:t>
          </w:r>
          <w:r>
            <w:rPr>
              <w:noProof/>
            </w:rPr>
            <w:tab/>
          </w:r>
          <w:r w:rsidR="00583507">
            <w:rPr>
              <w:noProof/>
            </w:rPr>
            <w:t>5</w:t>
          </w:r>
        </w:p>
        <w:p w14:paraId="617A33D8" w14:textId="267CB46D" w:rsidR="00CB1BF6" w:rsidRDefault="002E535E" w:rsidP="00BE649F">
          <w:pPr>
            <w:pStyle w:val="TOC2"/>
            <w:rPr>
              <w:rFonts w:eastAsiaTheme="minorEastAsia"/>
              <w:bCs w:val="0"/>
              <w:noProof/>
              <w:color w:val="auto"/>
              <w:sz w:val="22"/>
              <w:szCs w:val="22"/>
              <w:lang w:eastAsia="en-US"/>
            </w:rPr>
          </w:pPr>
          <w:r>
            <w:rPr>
              <w:noProof/>
            </w:rPr>
            <w:t>UML Diagram</w:t>
          </w:r>
          <w:r w:rsidR="00CB1BF6">
            <w:rPr>
              <w:noProof/>
            </w:rPr>
            <w:tab/>
          </w:r>
          <w:r w:rsidR="00583507">
            <w:rPr>
              <w:noProof/>
            </w:rPr>
            <w:t>5</w:t>
          </w:r>
        </w:p>
        <w:p w14:paraId="2823DF27" w14:textId="3D21EAEC" w:rsidR="00CB1BF6" w:rsidRDefault="002E535E" w:rsidP="00BE649F">
          <w:pPr>
            <w:pStyle w:val="TOC2"/>
            <w:rPr>
              <w:noProof/>
            </w:rPr>
          </w:pPr>
          <w:r>
            <w:rPr>
              <w:noProof/>
            </w:rPr>
            <w:t>Sample Codes</w:t>
          </w:r>
          <w:r w:rsidR="00CB1BF6">
            <w:rPr>
              <w:noProof/>
            </w:rPr>
            <w:tab/>
          </w:r>
          <w:r w:rsidR="00583507">
            <w:rPr>
              <w:noProof/>
            </w:rPr>
            <w:t>6</w:t>
          </w:r>
        </w:p>
        <w:p w14:paraId="1FF35B7D" w14:textId="27A78A43" w:rsidR="002E535E" w:rsidRDefault="002E535E" w:rsidP="00BE649F">
          <w:pPr>
            <w:pStyle w:val="TOC1"/>
            <w:rPr>
              <w:rFonts w:asciiTheme="minorHAnsi" w:eastAsiaTheme="minorEastAsia" w:hAnsiTheme="minorHAnsi"/>
              <w:b w:val="0"/>
              <w:bCs w:val="0"/>
              <w:caps w:val="0"/>
              <w:noProof/>
              <w:color w:val="auto"/>
              <w:sz w:val="22"/>
              <w:szCs w:val="22"/>
              <w:lang w:eastAsia="en-US"/>
            </w:rPr>
          </w:pPr>
          <w:r>
            <w:rPr>
              <w:iCs/>
              <w:noProof/>
              <w:color w:val="F75952" w:themeColor="accent1"/>
            </w:rPr>
            <w:t>Sample</w:t>
          </w:r>
          <w:r>
            <w:rPr>
              <w:noProof/>
            </w:rPr>
            <w:t xml:space="preserve"> Runs</w:t>
          </w:r>
          <w:r>
            <w:rPr>
              <w:noProof/>
            </w:rPr>
            <w:tab/>
          </w:r>
          <w:r w:rsidR="00BE649F">
            <w:rPr>
              <w:noProof/>
            </w:rPr>
            <w:t>8</w:t>
          </w:r>
        </w:p>
        <w:p w14:paraId="5609981C" w14:textId="287F5FE6" w:rsidR="002E535E" w:rsidRDefault="002E535E" w:rsidP="00A91D57">
          <w:pPr>
            <w:pStyle w:val="TOC2"/>
            <w:rPr>
              <w:rFonts w:eastAsiaTheme="minorEastAsia"/>
              <w:bCs w:val="0"/>
              <w:noProof/>
              <w:color w:val="auto"/>
              <w:sz w:val="22"/>
              <w:szCs w:val="22"/>
              <w:lang w:eastAsia="en-US"/>
            </w:rPr>
          </w:pPr>
          <w:r>
            <w:rPr>
              <w:noProof/>
            </w:rPr>
            <w:t>Screenshots</w:t>
          </w:r>
          <w:r>
            <w:rPr>
              <w:noProof/>
            </w:rPr>
            <w:tab/>
          </w:r>
          <w:r w:rsidR="00A91D57">
            <w:rPr>
              <w:noProof/>
            </w:rPr>
            <w:t>8</w:t>
          </w:r>
        </w:p>
        <w:p w14:paraId="491D51DF" w14:textId="52DEBCFF" w:rsidR="002E535E" w:rsidRDefault="002E535E" w:rsidP="00324D76">
          <w:pPr>
            <w:pStyle w:val="TOC2"/>
            <w:rPr>
              <w:noProof/>
            </w:rPr>
          </w:pPr>
          <w:r>
            <w:rPr>
              <w:noProof/>
            </w:rPr>
            <w:t>Discussion</w:t>
          </w:r>
          <w:r>
            <w:rPr>
              <w:noProof/>
            </w:rPr>
            <w:tab/>
          </w:r>
          <w:r w:rsidR="00BE649F">
            <w:rPr>
              <w:noProof/>
            </w:rPr>
            <w:t>1</w:t>
          </w:r>
          <w:r w:rsidR="00324D76">
            <w:rPr>
              <w:noProof/>
            </w:rPr>
            <w:t>5</w:t>
          </w:r>
        </w:p>
        <w:p w14:paraId="04DAC0D7" w14:textId="01F9F8E8" w:rsidR="002E535E" w:rsidRDefault="002E535E" w:rsidP="00BE649F">
          <w:pPr>
            <w:pStyle w:val="TOC1"/>
            <w:rPr>
              <w:rFonts w:asciiTheme="minorHAnsi" w:eastAsiaTheme="minorEastAsia" w:hAnsiTheme="minorHAnsi"/>
              <w:b w:val="0"/>
              <w:bCs w:val="0"/>
              <w:caps w:val="0"/>
              <w:noProof/>
              <w:color w:val="auto"/>
              <w:sz w:val="22"/>
              <w:szCs w:val="22"/>
              <w:lang w:eastAsia="en-US"/>
            </w:rPr>
          </w:pPr>
          <w:r>
            <w:rPr>
              <w:noProof/>
            </w:rPr>
            <w:fldChar w:fldCharType="begin"/>
          </w:r>
          <w:r>
            <w:instrText xml:space="preserve"> TOC \o "1-3" \u </w:instrText>
          </w:r>
          <w:r>
            <w:rPr>
              <w:noProof/>
            </w:rPr>
            <w:fldChar w:fldCharType="separate"/>
          </w:r>
          <w:r w:rsidRPr="002E535E">
            <w:rPr>
              <w:iCs/>
              <w:noProof/>
              <w:color w:val="F75952" w:themeColor="accent1"/>
            </w:rPr>
            <w:t>Conclusion</w:t>
          </w:r>
          <w:r>
            <w:rPr>
              <w:iCs/>
              <w:noProof/>
              <w:color w:val="F75952" w:themeColor="accent1"/>
            </w:rPr>
            <w:t xml:space="preserve">, </w:t>
          </w:r>
          <w:r>
            <w:rPr>
              <w:noProof/>
            </w:rPr>
            <w:t>References</w:t>
          </w:r>
          <w:r>
            <w:rPr>
              <w:noProof/>
            </w:rPr>
            <w:tab/>
          </w:r>
          <w:r w:rsidR="00481C9E">
            <w:rPr>
              <w:noProof/>
            </w:rPr>
            <w:t>1</w:t>
          </w:r>
          <w:r w:rsidR="00B2317D">
            <w:rPr>
              <w:noProof/>
            </w:rPr>
            <w:t>7</w:t>
          </w:r>
        </w:p>
        <w:p w14:paraId="5724B000" w14:textId="7F7F0BCC" w:rsidR="002E535E" w:rsidRDefault="002E535E" w:rsidP="00BE649F">
          <w:pPr>
            <w:pStyle w:val="TOC2"/>
            <w:rPr>
              <w:rFonts w:eastAsiaTheme="minorEastAsia"/>
              <w:bCs w:val="0"/>
              <w:noProof/>
              <w:color w:val="auto"/>
              <w:sz w:val="22"/>
              <w:szCs w:val="22"/>
              <w:lang w:eastAsia="en-US"/>
            </w:rPr>
          </w:pPr>
          <w:r>
            <w:rPr>
              <w:noProof/>
            </w:rPr>
            <w:t>Conclution</w:t>
          </w:r>
          <w:r>
            <w:rPr>
              <w:noProof/>
            </w:rPr>
            <w:tab/>
          </w:r>
          <w:r w:rsidR="00481C9E">
            <w:rPr>
              <w:noProof/>
            </w:rPr>
            <w:t>1</w:t>
          </w:r>
          <w:r w:rsidR="00B2317D">
            <w:rPr>
              <w:noProof/>
            </w:rPr>
            <w:t>7</w:t>
          </w:r>
        </w:p>
        <w:p w14:paraId="3580DD2C" w14:textId="29FC02A3" w:rsidR="002E535E" w:rsidRDefault="002E535E" w:rsidP="00BE649F">
          <w:pPr>
            <w:pStyle w:val="TOC2"/>
            <w:rPr>
              <w:rFonts w:eastAsiaTheme="minorEastAsia"/>
              <w:bCs w:val="0"/>
              <w:noProof/>
              <w:color w:val="auto"/>
              <w:sz w:val="22"/>
              <w:szCs w:val="22"/>
              <w:lang w:eastAsia="en-US"/>
            </w:rPr>
          </w:pPr>
          <w:r>
            <w:rPr>
              <w:noProof/>
            </w:rPr>
            <w:t>References</w:t>
          </w:r>
          <w:r>
            <w:rPr>
              <w:noProof/>
            </w:rPr>
            <w:tab/>
          </w:r>
          <w:r w:rsidR="00481C9E">
            <w:rPr>
              <w:noProof/>
            </w:rPr>
            <w:t>1</w:t>
          </w:r>
          <w:r w:rsidR="00B2317D">
            <w:rPr>
              <w:noProof/>
            </w:rPr>
            <w:t>8</w:t>
          </w:r>
        </w:p>
        <w:p w14:paraId="05B7B438" w14:textId="7CE545D8" w:rsidR="00C36963" w:rsidRDefault="002E535E" w:rsidP="002E535E">
          <w:r>
            <w:rPr>
              <w:rFonts w:asciiTheme="majorHAnsi" w:hAnsiTheme="majorHAnsi"/>
              <w:b/>
              <w:bCs/>
              <w:caps/>
              <w:color w:val="2A2A2A" w:themeColor="text2"/>
              <w:sz w:val="28"/>
            </w:rPr>
            <w:fldChar w:fldCharType="end"/>
          </w:r>
          <w:r w:rsidR="00CB1BF6">
            <w:rPr>
              <w:rFonts w:asciiTheme="majorHAnsi" w:hAnsiTheme="majorHAnsi"/>
              <w:b/>
              <w:bCs/>
              <w:caps/>
              <w:color w:val="2A2A2A" w:themeColor="text2"/>
              <w:sz w:val="28"/>
            </w:rPr>
            <w:fldChar w:fldCharType="end"/>
          </w:r>
          <w:r w:rsidR="00A95A8F">
            <w:rPr>
              <w:rFonts w:asciiTheme="majorHAnsi" w:hAnsiTheme="majorHAnsi"/>
              <w:b/>
              <w:bCs/>
              <w:caps/>
              <w:color w:val="2A2A2A" w:themeColor="text2"/>
              <w:sz w:val="28"/>
            </w:rPr>
            <w:fldChar w:fldCharType="end"/>
          </w:r>
        </w:p>
      </w:sdtContent>
    </w:sdt>
    <w:p w14:paraId="738983D6" w14:textId="77777777" w:rsidR="00C36963" w:rsidRDefault="00C36963">
      <w:pPr>
        <w:sectPr w:rsidR="00C36963">
          <w:pgSz w:w="12240" w:h="15840"/>
          <w:pgMar w:top="2520" w:right="1800" w:bottom="1728" w:left="1800" w:header="720" w:footer="720" w:gutter="0"/>
          <w:pgNumType w:fmt="lowerRoman" w:start="1"/>
          <w:cols w:space="720"/>
          <w:titlePg/>
          <w:docGrid w:linePitch="360"/>
        </w:sectPr>
      </w:pPr>
    </w:p>
    <w:p w14:paraId="7D938B1F" w14:textId="10E6B774" w:rsidR="00C36963" w:rsidRPr="002E535E" w:rsidRDefault="002E535E">
      <w:pPr>
        <w:pStyle w:val="Heading1"/>
        <w:rPr>
          <w:sz w:val="48"/>
          <w:szCs w:val="48"/>
        </w:rPr>
      </w:pPr>
      <w:bookmarkStart w:id="0" w:name="_Toc408396851"/>
      <w:r w:rsidRPr="002E535E">
        <w:rPr>
          <w:rStyle w:val="Emphasis"/>
          <w:sz w:val="48"/>
          <w:szCs w:val="48"/>
        </w:rPr>
        <w:lastRenderedPageBreak/>
        <w:t>Assignment</w:t>
      </w:r>
      <w:r w:rsidR="00A95A8F" w:rsidRPr="002E535E">
        <w:rPr>
          <w:sz w:val="48"/>
          <w:szCs w:val="48"/>
        </w:rPr>
        <w:br/>
      </w:r>
      <w:r w:rsidRPr="002E535E">
        <w:rPr>
          <w:sz w:val="48"/>
          <w:szCs w:val="48"/>
        </w:rPr>
        <w:t>D</w:t>
      </w:r>
      <w:bookmarkEnd w:id="0"/>
      <w:r w:rsidRPr="002E535E">
        <w:rPr>
          <w:sz w:val="48"/>
          <w:szCs w:val="48"/>
        </w:rPr>
        <w:t>iscussion</w:t>
      </w:r>
    </w:p>
    <w:p w14:paraId="31D28561" w14:textId="480B2DA3" w:rsidR="005270A8" w:rsidRDefault="002E535E" w:rsidP="005270A8">
      <w:r>
        <w:t xml:space="preserve">The purpose of this practice is designing Domain Model of online Marketplace using </w:t>
      </w:r>
      <w:r w:rsidR="00E51A77">
        <w:t xml:space="preserve">Java RMI and MVC design pattern </w:t>
      </w:r>
      <w:r w:rsidR="00E51A77">
        <w:rPr>
          <w:sz w:val="23"/>
          <w:szCs w:val="23"/>
        </w:rPr>
        <w:t>and by leveraging useful and proper design patterns.</w:t>
      </w:r>
      <w:r w:rsidR="005270A8" w:rsidRPr="005270A8">
        <w:t xml:space="preserve"> </w:t>
      </w:r>
    </w:p>
    <w:p w14:paraId="7453A5C3" w14:textId="6A9E938E" w:rsidR="005270A8" w:rsidRDefault="005270A8" w:rsidP="005270A8">
      <w:pPr>
        <w:pStyle w:val="Heading2"/>
      </w:pPr>
      <w:r>
        <w:t>OverView, Implementation</w:t>
      </w:r>
    </w:p>
    <w:p w14:paraId="0156E1FA" w14:textId="77777777" w:rsidR="00583507" w:rsidRDefault="005270A8" w:rsidP="00583507">
      <w:r>
        <w:t>The goal of this assignment is having a synchronized distributed system using available tools and patterns. To achieve such a system, we first defined the synchronization as having order in execution of clients requests and define our critical blocks. In this implementation, the methods are well defined tasks with specific rule within entire system, so we decide to have each of them as a block that needs to be synchronized.</w:t>
      </w:r>
      <w:r w:rsidR="00583507">
        <w:t xml:space="preserve"> </w:t>
      </w:r>
    </w:p>
    <w:p w14:paraId="32A4BFC6" w14:textId="36AD909A" w:rsidR="00583507" w:rsidRDefault="00583507" w:rsidP="00A91D57">
      <w:r>
        <w:t xml:space="preserve">In this implementation we found </w:t>
      </w:r>
      <w:r w:rsidRPr="00583507">
        <w:rPr>
          <w:b/>
          <w:bCs/>
        </w:rPr>
        <w:t>synchronized</w:t>
      </w:r>
      <w:r>
        <w:t xml:space="preserve"> keyword sufficient in order to achieve a desire system</w:t>
      </w:r>
      <w:r w:rsidR="00A91D57">
        <w:t xml:space="preserve">. As a test of synchronization, we put a </w:t>
      </w:r>
      <w:r w:rsidR="00324D76">
        <w:t xml:space="preserve">function call in line 33 of </w:t>
      </w:r>
      <w:proofErr w:type="spellStart"/>
      <w:r w:rsidR="00324D76">
        <w:t>FrontController</w:t>
      </w:r>
      <w:proofErr w:type="spellEnd"/>
      <w:r w:rsidR="00324D76">
        <w:t xml:space="preserve"> which call </w:t>
      </w:r>
      <w:proofErr w:type="spellStart"/>
      <w:proofErr w:type="gramStart"/>
      <w:r w:rsidR="00324D76" w:rsidRPr="00324D76">
        <w:t>server.concurrencyTestSync</w:t>
      </w:r>
      <w:proofErr w:type="spellEnd"/>
      <w:proofErr w:type="gramEnd"/>
      <w:r w:rsidR="00324D76" w:rsidRPr="00324D76">
        <w:t>();</w:t>
      </w:r>
      <w:r w:rsidR="00324D76">
        <w:t xml:space="preserve"> in a synchronized fashion.</w:t>
      </w:r>
    </w:p>
    <w:p w14:paraId="3B9898E6" w14:textId="45C506DA" w:rsidR="00583507" w:rsidRDefault="00583507" w:rsidP="00583507">
      <w:r>
        <w:br/>
        <w:t>To use database in our system we defined a specific class named “</w:t>
      </w:r>
      <w:proofErr w:type="spellStart"/>
      <w:r>
        <w:t>databaseManager</w:t>
      </w:r>
      <w:proofErr w:type="spellEnd"/>
      <w:r>
        <w:t xml:space="preserve">” and the only classes that are using an object of </w:t>
      </w:r>
      <w:r>
        <w:lastRenderedPageBreak/>
        <w:t xml:space="preserve">this class are models, </w:t>
      </w:r>
      <w:proofErr w:type="spellStart"/>
      <w:r>
        <w:t>UserModel</w:t>
      </w:r>
      <w:proofErr w:type="spellEnd"/>
      <w:r>
        <w:t xml:space="preserve"> and </w:t>
      </w:r>
      <w:proofErr w:type="spellStart"/>
      <w:r>
        <w:t>ProductModel</w:t>
      </w:r>
      <w:proofErr w:type="spellEnd"/>
      <w:r>
        <w:t>. So we separate our database layer from other parts of systems.</w:t>
      </w:r>
    </w:p>
    <w:p w14:paraId="204D1123" w14:textId="075D3752" w:rsidR="00C36963" w:rsidRDefault="005270A8" w:rsidP="00583507">
      <w:r>
        <w:br/>
        <w:t>In following we will explain synchronization briefly:</w:t>
      </w:r>
    </w:p>
    <w:p w14:paraId="47971C58" w14:textId="47D307D5" w:rsidR="00C36963" w:rsidRDefault="001C1636">
      <w:pPr>
        <w:pStyle w:val="Heading2"/>
      </w:pPr>
      <w:r>
        <w:t>Synchronization and monitor concept</w:t>
      </w:r>
    </w:p>
    <w:p w14:paraId="599C99E8" w14:textId="34BDDAAC" w:rsidR="001C1636" w:rsidRPr="001C1636" w:rsidRDefault="001C1636" w:rsidP="001C1636">
      <w:r>
        <w:t>M</w:t>
      </w:r>
      <w:r w:rsidRPr="001C1636">
        <w:t>onitor is an important concept of synchronization in operating systems. It is also used in Java synchronization</w:t>
      </w:r>
      <w:r>
        <w:t>, in following we will go through monitor concept and synchronization.</w:t>
      </w:r>
    </w:p>
    <w:p w14:paraId="67C94C5E" w14:textId="77777777" w:rsidR="001C1636" w:rsidRPr="001C1636" w:rsidRDefault="001C1636" w:rsidP="001C1636">
      <w:r w:rsidRPr="001C1636">
        <w:rPr>
          <w:b/>
          <w:bCs/>
        </w:rPr>
        <w:t>1. What is a Monitor?</w:t>
      </w:r>
      <w:r w:rsidRPr="001C1636">
        <w:t xml:space="preserve"> </w:t>
      </w:r>
    </w:p>
    <w:p w14:paraId="3083B25A" w14:textId="77777777" w:rsidR="001C1636" w:rsidRPr="001C1636" w:rsidRDefault="001C1636" w:rsidP="001C1636">
      <w:r w:rsidRPr="001C1636">
        <w:t xml:space="preserve">A monitor can be considered as a building which contains a special room. The special room can be occupied by only one customer(thread) at a time. The room usually contains some data and code. </w:t>
      </w:r>
    </w:p>
    <w:p w14:paraId="475DF85E" w14:textId="2FD7F15B" w:rsidR="001C1636" w:rsidRPr="001C1636" w:rsidRDefault="001C1636" w:rsidP="001C1636">
      <w:r w:rsidRPr="001C1636">
        <w:drawing>
          <wp:inline distT="0" distB="0" distL="0" distR="0" wp14:anchorId="7C8B7714" wp14:editId="3BE3DE67">
            <wp:extent cx="3088005" cy="2061210"/>
            <wp:effectExtent l="0" t="0" r="0" b="0"/>
            <wp:docPr id="8" name="Picture 8" descr="https://www.programcreek.com/wp-content/uploads/2011/12/Java-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gramcreek.com/wp-content/uploads/2011/12/Java-Monit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061210"/>
                    </a:xfrm>
                    <a:prstGeom prst="rect">
                      <a:avLst/>
                    </a:prstGeom>
                    <a:noFill/>
                    <a:ln>
                      <a:noFill/>
                    </a:ln>
                  </pic:spPr>
                </pic:pic>
              </a:graphicData>
            </a:graphic>
          </wp:inline>
        </w:drawing>
      </w:r>
    </w:p>
    <w:p w14:paraId="7B0E0789" w14:textId="77777777" w:rsidR="001C1636" w:rsidRPr="001C1636" w:rsidRDefault="001C1636" w:rsidP="001C1636">
      <w:r w:rsidRPr="001C1636">
        <w:t xml:space="preserve">If a customer wants to occupy the special room, he has to enter the </w:t>
      </w:r>
      <w:proofErr w:type="gramStart"/>
      <w:r w:rsidRPr="001C1636">
        <w:t>Hallway(</w:t>
      </w:r>
      <w:proofErr w:type="gramEnd"/>
      <w:r w:rsidRPr="001C1636">
        <w:t xml:space="preserve">Entry Set) to wait first. Scheduler will pick one based on some </w:t>
      </w:r>
      <w:proofErr w:type="gramStart"/>
      <w:r w:rsidRPr="001C1636">
        <w:t>criteria(</w:t>
      </w:r>
      <w:proofErr w:type="gramEnd"/>
      <w:r w:rsidRPr="001C1636">
        <w:t xml:space="preserve">e.g. FIFO). If he is suspended for some reason, he will be sent to the </w:t>
      </w:r>
      <w:proofErr w:type="spellStart"/>
      <w:r w:rsidRPr="001C1636">
        <w:t>wait</w:t>
      </w:r>
      <w:proofErr w:type="spellEnd"/>
      <w:r w:rsidRPr="001C1636">
        <w:t xml:space="preserve"> room, and be scheduled to reenter the special room later. As it is shown in the diagram above, there are 3 rooms in this building. </w:t>
      </w:r>
    </w:p>
    <w:p w14:paraId="6444075B" w14:textId="5CFA56BA" w:rsidR="001C1636" w:rsidRPr="001C1636" w:rsidRDefault="001C1636" w:rsidP="001C1636">
      <w:r w:rsidRPr="001C1636">
        <w:lastRenderedPageBreak/>
        <w:drawing>
          <wp:inline distT="0" distB="0" distL="0" distR="0" wp14:anchorId="0D643D9E" wp14:editId="6C7EF142">
            <wp:extent cx="2983865" cy="3152140"/>
            <wp:effectExtent l="0" t="0" r="6985" b="0"/>
            <wp:docPr id="7" name="Picture 7" descr="https://www.programcreek.com/wp-content/uploads/2011/12/java-monitor-associate-with-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ogramcreek.com/wp-content/uploads/2011/12/java-monitor-associate-with-ob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3865" cy="3152140"/>
                    </a:xfrm>
                    <a:prstGeom prst="rect">
                      <a:avLst/>
                    </a:prstGeom>
                    <a:noFill/>
                    <a:ln>
                      <a:noFill/>
                    </a:ln>
                  </pic:spPr>
                </pic:pic>
              </a:graphicData>
            </a:graphic>
          </wp:inline>
        </w:drawing>
      </w:r>
    </w:p>
    <w:p w14:paraId="20DB202D" w14:textId="77777777" w:rsidR="001C1636" w:rsidRPr="001C1636" w:rsidRDefault="001C1636" w:rsidP="001C1636">
      <w:r w:rsidRPr="001C1636">
        <w:t xml:space="preserve">In brief, a monitor is a facility which monitors the threads' access to the special room. It ensures that only one thread can access the protected data or code. </w:t>
      </w:r>
    </w:p>
    <w:p w14:paraId="116E2A54" w14:textId="77777777" w:rsidR="001C1636" w:rsidRPr="001C1636" w:rsidRDefault="001C1636" w:rsidP="001C1636">
      <w:r w:rsidRPr="001C1636">
        <w:rPr>
          <w:b/>
          <w:bCs/>
        </w:rPr>
        <w:t>2. How is it implemented in Java?</w:t>
      </w:r>
    </w:p>
    <w:p w14:paraId="4A5A9309" w14:textId="77777777" w:rsidR="001C1636" w:rsidRPr="001C1636" w:rsidRDefault="001C1636" w:rsidP="001C1636">
      <w:r w:rsidRPr="001C1636">
        <w:t xml:space="preserve">In the Java virtual machine, every object and class is logically associated with a monitor. To implement the mutual exclusion capability of monitors, a lock (sometimes called a </w:t>
      </w:r>
      <w:proofErr w:type="spellStart"/>
      <w:r w:rsidRPr="001C1636">
        <w:t>mutex</w:t>
      </w:r>
      <w:proofErr w:type="spellEnd"/>
      <w:r w:rsidRPr="001C1636">
        <w:t xml:space="preserve">) is associated with each object and class. This is called a semaphore in operating systems books, </w:t>
      </w:r>
      <w:proofErr w:type="spellStart"/>
      <w:r w:rsidRPr="001C1636">
        <w:t>mutex</w:t>
      </w:r>
      <w:proofErr w:type="spellEnd"/>
      <w:r w:rsidRPr="001C1636">
        <w:t xml:space="preserve"> is a binary semaphore. </w:t>
      </w:r>
    </w:p>
    <w:p w14:paraId="0FC794CB" w14:textId="77777777" w:rsidR="001C1636" w:rsidRPr="001C1636" w:rsidRDefault="001C1636" w:rsidP="001C1636">
      <w:r w:rsidRPr="001C1636">
        <w:t xml:space="preserve">If one thread owns a lock on some data, then no others can obtain that lock until the thread that owns the lock releases it. It would be not convenient if we need to write a semaphore all the time when we do multi-threading programming. Luckily, we don't need to since JVM does that for us automatically. </w:t>
      </w:r>
    </w:p>
    <w:p w14:paraId="76A3DF06" w14:textId="77777777" w:rsidR="001C1636" w:rsidRPr="001C1636" w:rsidRDefault="001C1636" w:rsidP="001C1636">
      <w:r w:rsidRPr="001C1636">
        <w:t xml:space="preserve">To claim a monitor region which means data not accessible by more than one thread, Java provide synchronized statements and synchronized methods. Once the code is embedded with synchronized </w:t>
      </w:r>
      <w:r w:rsidRPr="001C1636">
        <w:lastRenderedPageBreak/>
        <w:t xml:space="preserve">keyword, it is a monitor region. The locks are implemented in the background automatically by JVM. </w:t>
      </w:r>
    </w:p>
    <w:p w14:paraId="07AFDAA0" w14:textId="77777777" w:rsidR="001C1636" w:rsidRPr="001C1636" w:rsidRDefault="001C1636" w:rsidP="001C1636">
      <w:r w:rsidRPr="001C1636">
        <w:rPr>
          <w:b/>
          <w:bCs/>
        </w:rPr>
        <w:t>3. In Java synchronization code, which part is monitor?</w:t>
      </w:r>
    </w:p>
    <w:p w14:paraId="0062DFE8" w14:textId="77777777" w:rsidR="001C1636" w:rsidRPr="001C1636" w:rsidRDefault="001C1636" w:rsidP="001C1636">
      <w:r w:rsidRPr="001C1636">
        <w:t xml:space="preserve">We know that each object/class is associated with a Monitor. I think it is good to say that each object has a monitor, since each object could have its own critical section, and capable of monitoring the thread sequence. </w:t>
      </w:r>
    </w:p>
    <w:p w14:paraId="6C346819" w14:textId="77777777" w:rsidR="001C1636" w:rsidRPr="001C1636" w:rsidRDefault="001C1636" w:rsidP="001C1636">
      <w:r w:rsidRPr="001C1636">
        <w:t xml:space="preserve">To enable collaboration of different threads, Java provide </w:t>
      </w:r>
      <w:proofErr w:type="gramStart"/>
      <w:r w:rsidRPr="001C1636">
        <w:t>wait(</w:t>
      </w:r>
      <w:proofErr w:type="gramEnd"/>
      <w:r w:rsidRPr="001C1636">
        <w:t>) and notify() to suspend a thread and to wake up another thread that are waiting on the object respectively. In addition, there are 3 other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0"/>
      </w:tblGrid>
      <w:tr w:rsidR="001C1636" w:rsidRPr="001C1636" w14:paraId="2E74EF1A" w14:textId="77777777" w:rsidTr="001C1636">
        <w:trPr>
          <w:tblCellSpacing w:w="15" w:type="dxa"/>
        </w:trPr>
        <w:tc>
          <w:tcPr>
            <w:tcW w:w="0" w:type="auto"/>
            <w:vAlign w:val="center"/>
            <w:hideMark/>
          </w:tcPr>
          <w:p w14:paraId="318A765A" w14:textId="77777777" w:rsidR="001C1636" w:rsidRPr="001C1636" w:rsidRDefault="001C1636" w:rsidP="001C1636">
            <w:pPr>
              <w:numPr>
                <w:ilvl w:val="0"/>
                <w:numId w:val="7"/>
              </w:numPr>
              <w:tabs>
                <w:tab w:val="clear" w:pos="360"/>
              </w:tabs>
            </w:pPr>
            <w:proofErr w:type="gramStart"/>
            <w:r w:rsidRPr="001C1636">
              <w:t>wait(</w:t>
            </w:r>
            <w:proofErr w:type="gramEnd"/>
            <w:r w:rsidRPr="001C1636">
              <w:rPr>
                <w:b/>
                <w:bCs/>
              </w:rPr>
              <w:t>long</w:t>
            </w:r>
            <w:r w:rsidRPr="001C1636">
              <w:t xml:space="preserve"> timeout, </w:t>
            </w:r>
            <w:proofErr w:type="spellStart"/>
            <w:r w:rsidRPr="001C1636">
              <w:rPr>
                <w:b/>
                <w:bCs/>
              </w:rPr>
              <w:t>int</w:t>
            </w:r>
            <w:proofErr w:type="spellEnd"/>
            <w:r w:rsidRPr="001C1636">
              <w:t xml:space="preserve"> </w:t>
            </w:r>
            <w:proofErr w:type="spellStart"/>
            <w:r w:rsidRPr="001C1636">
              <w:t>nanos</w:t>
            </w:r>
            <w:proofErr w:type="spellEnd"/>
            <w:r w:rsidRPr="001C1636">
              <w:t>)</w:t>
            </w:r>
          </w:p>
          <w:p w14:paraId="27EB38E2" w14:textId="77777777" w:rsidR="001C1636" w:rsidRPr="001C1636" w:rsidRDefault="001C1636" w:rsidP="001C1636">
            <w:pPr>
              <w:numPr>
                <w:ilvl w:val="0"/>
                <w:numId w:val="7"/>
              </w:numPr>
              <w:tabs>
                <w:tab w:val="clear" w:pos="360"/>
              </w:tabs>
            </w:pPr>
            <w:proofErr w:type="gramStart"/>
            <w:r w:rsidRPr="001C1636">
              <w:t>wait(</w:t>
            </w:r>
            <w:proofErr w:type="gramEnd"/>
            <w:r w:rsidRPr="001C1636">
              <w:rPr>
                <w:b/>
                <w:bCs/>
              </w:rPr>
              <w:t>long</w:t>
            </w:r>
            <w:r w:rsidRPr="001C1636">
              <w:t xml:space="preserve"> timeout) notified by other threads or notified by timeout. </w:t>
            </w:r>
          </w:p>
          <w:p w14:paraId="05F1F5F2" w14:textId="77777777" w:rsidR="001C1636" w:rsidRPr="001C1636" w:rsidRDefault="001C1636" w:rsidP="001C1636">
            <w:pPr>
              <w:numPr>
                <w:ilvl w:val="0"/>
                <w:numId w:val="7"/>
              </w:numPr>
              <w:tabs>
                <w:tab w:val="clear" w:pos="360"/>
              </w:tabs>
            </w:pPr>
            <w:r w:rsidRPr="001C1636">
              <w:t>notify(all)</w:t>
            </w:r>
          </w:p>
        </w:tc>
      </w:tr>
    </w:tbl>
    <w:p w14:paraId="57057609" w14:textId="77777777" w:rsidR="001C1636" w:rsidRPr="001C1636" w:rsidRDefault="001C1636" w:rsidP="001C1636">
      <w:r w:rsidRPr="001C1636">
        <w:t xml:space="preserve">Those methods can only be invoked within a synchronized statement or synchronized method. The reason is that if a method does not require mutual exclusion, there is no need to monitor or collaborate between threads, every thread can access that method freely. </w:t>
      </w:r>
    </w:p>
    <w:p w14:paraId="41354157" w14:textId="28A1537F" w:rsidR="007B0F30" w:rsidRPr="008739C5" w:rsidRDefault="007B0F30" w:rsidP="00BE649F"/>
    <w:p w14:paraId="54BBEC63" w14:textId="5C8AB276" w:rsidR="00966191" w:rsidRPr="002E535E" w:rsidRDefault="00966191" w:rsidP="00966191">
      <w:pPr>
        <w:pStyle w:val="Heading1"/>
        <w:rPr>
          <w:sz w:val="48"/>
          <w:szCs w:val="48"/>
        </w:rPr>
      </w:pPr>
      <w:r>
        <w:rPr>
          <w:rStyle w:val="Emphasis"/>
          <w:sz w:val="48"/>
          <w:szCs w:val="48"/>
        </w:rPr>
        <w:lastRenderedPageBreak/>
        <w:t>Figure,</w:t>
      </w:r>
      <w:r w:rsidRPr="002E535E">
        <w:rPr>
          <w:sz w:val="48"/>
          <w:szCs w:val="48"/>
        </w:rPr>
        <w:br/>
      </w:r>
      <w:r>
        <w:rPr>
          <w:sz w:val="48"/>
          <w:szCs w:val="48"/>
        </w:rPr>
        <w:t>Sample codes</w:t>
      </w:r>
    </w:p>
    <w:p w14:paraId="48688368" w14:textId="18A27681" w:rsidR="00966191" w:rsidRDefault="00966191" w:rsidP="00966191">
      <w:r>
        <w:t>In following we provide you a Class Diagram of our system along with some sample codes.</w:t>
      </w:r>
    </w:p>
    <w:p w14:paraId="6C8606C5" w14:textId="6AA8F42A" w:rsidR="00966191" w:rsidRDefault="008E33AD" w:rsidP="00966191">
      <w:pPr>
        <w:pStyle w:val="Heading2"/>
      </w:pPr>
      <w:r>
        <w:t>UML Diagram</w:t>
      </w:r>
    </w:p>
    <w:p w14:paraId="6EABEDF6" w14:textId="25A9BAFD" w:rsidR="008E33AD" w:rsidRDefault="008E33AD" w:rsidP="008E33AD">
      <w:bookmarkStart w:id="1" w:name="_GoBack"/>
      <w:r>
        <w:rPr>
          <w:noProof/>
          <w:lang w:eastAsia="en-US"/>
        </w:rPr>
        <w:drawing>
          <wp:inline distT="0" distB="0" distL="0" distR="0" wp14:anchorId="07ABD02B" wp14:editId="52E231C8">
            <wp:extent cx="5066419" cy="2984552"/>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rketPlac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6419" cy="2984552"/>
                    </a:xfrm>
                    <a:prstGeom prst="rect">
                      <a:avLst/>
                    </a:prstGeom>
                  </pic:spPr>
                </pic:pic>
              </a:graphicData>
            </a:graphic>
          </wp:inline>
        </w:drawing>
      </w:r>
      <w:bookmarkEnd w:id="1"/>
    </w:p>
    <w:p w14:paraId="7B774B08" w14:textId="7480FF4A" w:rsidR="008E33AD" w:rsidRDefault="008E33AD" w:rsidP="008E33AD"/>
    <w:p w14:paraId="3C86FA6D" w14:textId="1E3871EE" w:rsidR="008E33AD" w:rsidRDefault="008E33AD" w:rsidP="00564C8E">
      <w:r>
        <w:t xml:space="preserve">The original UML diagram has been provided in Documentation directory. As you see, in our proposed architecture, </w:t>
      </w:r>
      <w:r w:rsidR="008739C5">
        <w:t xml:space="preserve">we introduced a </w:t>
      </w:r>
      <w:r w:rsidR="008739C5">
        <w:lastRenderedPageBreak/>
        <w:t xml:space="preserve">new class named </w:t>
      </w:r>
      <w:proofErr w:type="spellStart"/>
      <w:r w:rsidR="008739C5">
        <w:t>Session</w:t>
      </w:r>
      <w:r w:rsidR="00564C8E">
        <w:t>Model</w:t>
      </w:r>
      <w:proofErr w:type="spellEnd"/>
      <w:r w:rsidR="008739C5">
        <w:t xml:space="preserve"> and </w:t>
      </w:r>
      <w:r w:rsidR="00564C8E">
        <w:t xml:space="preserve">also a temporary </w:t>
      </w:r>
      <w:proofErr w:type="spellStart"/>
      <w:r w:rsidR="00564C8E">
        <w:t>databaseManager</w:t>
      </w:r>
      <w:proofErr w:type="spellEnd"/>
      <w:r w:rsidR="00564C8E">
        <w:t xml:space="preserve"> class</w:t>
      </w:r>
      <w:r w:rsidR="00481C9E">
        <w:t>.</w:t>
      </w:r>
    </w:p>
    <w:p w14:paraId="2C97320D" w14:textId="77777777" w:rsidR="001207CB" w:rsidRDefault="001207CB" w:rsidP="008E33AD"/>
    <w:p w14:paraId="2141FA05" w14:textId="1044B2B2" w:rsidR="008E33AD" w:rsidRDefault="008E33AD" w:rsidP="008E33AD">
      <w:pPr>
        <w:pStyle w:val="Heading2"/>
      </w:pPr>
      <w:r>
        <w:t>Sample codes</w:t>
      </w:r>
    </w:p>
    <w:p w14:paraId="71581C2B" w14:textId="6CEA7183" w:rsidR="005270A8" w:rsidRDefault="008E33AD" w:rsidP="00583507">
      <w:r>
        <w:t>In followin</w:t>
      </w:r>
      <w:r w:rsidR="00F53020">
        <w:t xml:space="preserve">g we provide a sample code </w:t>
      </w:r>
      <w:r w:rsidR="00564C8E">
        <w:t>of the different new functionalities of the system</w:t>
      </w:r>
      <w:r w:rsidR="00583507">
        <w:t>:</w:t>
      </w:r>
    </w:p>
    <w:p w14:paraId="62A2500D" w14:textId="1651CCFD" w:rsidR="008E33AD" w:rsidRPr="001207CB" w:rsidRDefault="005270A8" w:rsidP="005270A8">
      <w:r>
        <w:rPr>
          <w:noProof/>
          <w:lang w:eastAsia="en-US"/>
        </w:rPr>
        <mc:AlternateContent>
          <mc:Choice Requires="wps">
            <w:drawing>
              <wp:anchor distT="45720" distB="45720" distL="114300" distR="114300" simplePos="0" relativeHeight="251685888" behindDoc="0" locked="0" layoutInCell="1" allowOverlap="1" wp14:anchorId="0E3D8150" wp14:editId="3B07B679">
                <wp:simplePos x="0" y="0"/>
                <wp:positionH relativeFrom="margin">
                  <wp:posOffset>-451485</wp:posOffset>
                </wp:positionH>
                <wp:positionV relativeFrom="paragraph">
                  <wp:posOffset>453390</wp:posOffset>
                </wp:positionV>
                <wp:extent cx="6210300" cy="5521325"/>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521325"/>
                        </a:xfrm>
                        <a:prstGeom prst="rect">
                          <a:avLst/>
                        </a:prstGeom>
                        <a:solidFill>
                          <a:srgbClr val="FFFFFF"/>
                        </a:solidFill>
                        <a:ln w="9525">
                          <a:solidFill>
                            <a:srgbClr val="000000"/>
                          </a:solidFill>
                          <a:miter lim="800000"/>
                          <a:headEnd/>
                          <a:tailEnd/>
                        </a:ln>
                      </wps:spPr>
                      <wps:txbx>
                        <w:txbxContent>
                          <w:p w14:paraId="08741A1D" w14:textId="7C351AA9" w:rsidR="005270A8" w:rsidRDefault="005270A8" w:rsidP="005270A8">
                            <w:r>
                              <w:t xml:space="preserve">public String </w:t>
                            </w:r>
                            <w:proofErr w:type="spellStart"/>
                            <w:proofErr w:type="gramStart"/>
                            <w:r>
                              <w:t>addUser</w:t>
                            </w:r>
                            <w:proofErr w:type="spellEnd"/>
                            <w:r>
                              <w:t>(</w:t>
                            </w:r>
                            <w:proofErr w:type="gramEnd"/>
                            <w:r>
                              <w:t xml:space="preserve">String </w:t>
                            </w:r>
                            <w:proofErr w:type="spellStart"/>
                            <w:r>
                              <w:t>newUsername</w:t>
                            </w:r>
                            <w:proofErr w:type="spellEnd"/>
                            <w:r>
                              <w:t xml:space="preserve">, String </w:t>
                            </w:r>
                            <w:proofErr w:type="spellStart"/>
                            <w:r>
                              <w:t>newPassword</w:t>
                            </w:r>
                            <w:proofErr w:type="spellEnd"/>
                            <w:r>
                              <w:t xml:space="preserve">, String </w:t>
                            </w:r>
                            <w:proofErr w:type="spellStart"/>
                            <w:r>
                              <w:t>newType</w:t>
                            </w:r>
                            <w:proofErr w:type="spellEnd"/>
                            <w:r>
                              <w:t>){</w:t>
                            </w:r>
                          </w:p>
                          <w:p w14:paraId="691A85E0" w14:textId="77777777" w:rsidR="005270A8" w:rsidRDefault="005270A8" w:rsidP="005270A8">
                            <w:r>
                              <w:tab/>
                            </w:r>
                            <w:r>
                              <w:tab/>
                              <w:t xml:space="preserve">String </w:t>
                            </w:r>
                            <w:proofErr w:type="spellStart"/>
                            <w:r>
                              <w:t>commandStatus</w:t>
                            </w:r>
                            <w:proofErr w:type="spellEnd"/>
                            <w:r>
                              <w:t xml:space="preserve"> = null;</w:t>
                            </w:r>
                          </w:p>
                          <w:p w14:paraId="398EDD2F" w14:textId="77777777" w:rsidR="005270A8" w:rsidRDefault="005270A8" w:rsidP="005270A8">
                            <w:r>
                              <w:tab/>
                            </w:r>
                            <w:r>
                              <w:tab/>
                            </w:r>
                            <w:proofErr w:type="gramStart"/>
                            <w:r>
                              <w:t>try{</w:t>
                            </w:r>
                            <w:proofErr w:type="gramEnd"/>
                          </w:p>
                          <w:p w14:paraId="38C822C0" w14:textId="77777777" w:rsidR="005270A8" w:rsidRDefault="005270A8" w:rsidP="005270A8">
                            <w:r>
                              <w:tab/>
                            </w:r>
                            <w:r>
                              <w:tab/>
                            </w:r>
                            <w:r>
                              <w:tab/>
                              <w:t xml:space="preserve">String </w:t>
                            </w:r>
                            <w:proofErr w:type="spellStart"/>
                            <w:r>
                              <w:t>stm</w:t>
                            </w:r>
                            <w:proofErr w:type="spellEnd"/>
                            <w:r>
                              <w:t xml:space="preserve"> = </w:t>
                            </w:r>
                            <w:proofErr w:type="spellStart"/>
                            <w:r>
                              <w:t>String.format</w:t>
                            </w:r>
                            <w:proofErr w:type="spellEnd"/>
                            <w:r>
                              <w:t xml:space="preserve">("INSERT INTO </w:t>
                            </w:r>
                            <w:proofErr w:type="gramStart"/>
                            <w:r>
                              <w:t>user(</w:t>
                            </w:r>
                            <w:proofErr w:type="gramEnd"/>
                            <w:r>
                              <w:t xml:space="preserve">username, password, type, </w:t>
                            </w:r>
                            <w:proofErr w:type="spellStart"/>
                            <w:r>
                              <w:t>accountStatus</w:t>
                            </w:r>
                            <w:proofErr w:type="spellEnd"/>
                            <w:r>
                              <w:t>) VALUES (' %</w:t>
                            </w:r>
                            <w:proofErr w:type="spellStart"/>
                            <w:r>
                              <w:t>s','%s','%s','active</w:t>
                            </w:r>
                            <w:proofErr w:type="spellEnd"/>
                            <w:r>
                              <w:t>');",</w:t>
                            </w:r>
                            <w:proofErr w:type="spellStart"/>
                            <w:r>
                              <w:t>newUsername,newPassword</w:t>
                            </w:r>
                            <w:proofErr w:type="spellEnd"/>
                            <w:r>
                              <w:t xml:space="preserve">, </w:t>
                            </w:r>
                            <w:proofErr w:type="spellStart"/>
                            <w:r>
                              <w:t>newType</w:t>
                            </w:r>
                            <w:proofErr w:type="spellEnd"/>
                            <w:r>
                              <w:t>);</w:t>
                            </w:r>
                          </w:p>
                          <w:p w14:paraId="70E9EEF2" w14:textId="77777777" w:rsidR="005270A8" w:rsidRDefault="005270A8" w:rsidP="005270A8">
                            <w:r>
                              <w:tab/>
                            </w:r>
                            <w:r>
                              <w:tab/>
                            </w:r>
                            <w:r>
                              <w:tab/>
                            </w:r>
                            <w:proofErr w:type="spellStart"/>
                            <w:r>
                              <w:t>System.out.println</w:t>
                            </w:r>
                            <w:proofErr w:type="spellEnd"/>
                            <w:r>
                              <w:t>(</w:t>
                            </w:r>
                            <w:proofErr w:type="spellStart"/>
                            <w:r>
                              <w:t>stm</w:t>
                            </w:r>
                            <w:proofErr w:type="spellEnd"/>
                            <w:r>
                              <w:t>);</w:t>
                            </w:r>
                          </w:p>
                          <w:p w14:paraId="5980B9E4" w14:textId="77777777" w:rsidR="005270A8" w:rsidRDefault="005270A8" w:rsidP="005270A8">
                            <w:r>
                              <w:tab/>
                            </w:r>
                            <w:r>
                              <w:tab/>
                            </w:r>
                            <w:r>
                              <w:tab/>
                            </w:r>
                            <w:proofErr w:type="spellStart"/>
                            <w:r>
                              <w:t>int</w:t>
                            </w:r>
                            <w:proofErr w:type="spellEnd"/>
                            <w:r>
                              <w:t xml:space="preserve"> result = </w:t>
                            </w:r>
                            <w:proofErr w:type="spellStart"/>
                            <w:r>
                              <w:t>dbManager.updateMyRecord</w:t>
                            </w:r>
                            <w:proofErr w:type="spellEnd"/>
                            <w:r>
                              <w:t>(</w:t>
                            </w:r>
                            <w:proofErr w:type="spellStart"/>
                            <w:r>
                              <w:t>stm</w:t>
                            </w:r>
                            <w:proofErr w:type="spellEnd"/>
                            <w:r>
                              <w:t>);</w:t>
                            </w:r>
                          </w:p>
                          <w:p w14:paraId="3A6842F5" w14:textId="77777777" w:rsidR="005270A8" w:rsidRDefault="005270A8" w:rsidP="005270A8">
                            <w:r>
                              <w:tab/>
                            </w:r>
                            <w:r>
                              <w:tab/>
                            </w:r>
                            <w:r>
                              <w:tab/>
                              <w:t>if(result&gt;0)</w:t>
                            </w:r>
                          </w:p>
                          <w:p w14:paraId="4CDD96C2" w14:textId="77777777" w:rsidR="005270A8" w:rsidRDefault="005270A8" w:rsidP="005270A8">
                            <w:r>
                              <w:tab/>
                            </w:r>
                            <w:r>
                              <w:tab/>
                            </w:r>
                            <w:r>
                              <w:tab/>
                            </w:r>
                            <w:r>
                              <w:tab/>
                            </w:r>
                            <w:proofErr w:type="spellStart"/>
                            <w:r>
                              <w:t>commandStatus</w:t>
                            </w:r>
                            <w:proofErr w:type="spellEnd"/>
                            <w:r>
                              <w:t xml:space="preserve"> = "User has been added successfully!";</w:t>
                            </w:r>
                          </w:p>
                          <w:p w14:paraId="6BED5D93" w14:textId="77777777" w:rsidR="005270A8" w:rsidRDefault="005270A8" w:rsidP="005270A8">
                            <w:r>
                              <w:tab/>
                            </w:r>
                            <w:r>
                              <w:tab/>
                            </w:r>
                            <w:r>
                              <w:tab/>
                              <w:t>else</w:t>
                            </w:r>
                          </w:p>
                          <w:p w14:paraId="07678210" w14:textId="28768A09" w:rsidR="005270A8" w:rsidRDefault="005270A8" w:rsidP="005270A8">
                            <w:r>
                              <w:tab/>
                            </w:r>
                            <w:r>
                              <w:tab/>
                            </w:r>
                            <w:r>
                              <w:tab/>
                            </w:r>
                            <w:r>
                              <w:tab/>
                            </w:r>
                            <w:proofErr w:type="spellStart"/>
                            <w:r>
                              <w:t>commandStatus</w:t>
                            </w:r>
                            <w:proofErr w:type="spellEnd"/>
                            <w:r>
                              <w:t xml:space="preserve"> = "Please try again later!";</w:t>
                            </w:r>
                          </w:p>
                          <w:p w14:paraId="28F554B7" w14:textId="77777777" w:rsidR="005270A8" w:rsidRDefault="005270A8" w:rsidP="005270A8">
                            <w:r>
                              <w:tab/>
                            </w:r>
                            <w:r>
                              <w:tab/>
                            </w:r>
                            <w:proofErr w:type="gramStart"/>
                            <w:r>
                              <w:t>}catch</w:t>
                            </w:r>
                            <w:proofErr w:type="gramEnd"/>
                            <w:r>
                              <w:t>(Exception e){</w:t>
                            </w:r>
                          </w:p>
                          <w:p w14:paraId="66BFAD18" w14:textId="77777777" w:rsidR="005270A8" w:rsidRDefault="005270A8" w:rsidP="005270A8">
                            <w:r>
                              <w:tab/>
                            </w:r>
                            <w:r>
                              <w:tab/>
                            </w:r>
                            <w:r>
                              <w:tab/>
                            </w:r>
                            <w:proofErr w:type="spellStart"/>
                            <w:r>
                              <w:t>commandStatus</w:t>
                            </w:r>
                            <w:proofErr w:type="spellEnd"/>
                            <w:r>
                              <w:t xml:space="preserve"> = "Please try again later!";</w:t>
                            </w:r>
                          </w:p>
                          <w:p w14:paraId="62606FE5" w14:textId="77777777" w:rsidR="005270A8" w:rsidRDefault="005270A8" w:rsidP="005270A8">
                            <w:r>
                              <w:tab/>
                            </w:r>
                            <w:r>
                              <w:tab/>
                            </w:r>
                            <w:r>
                              <w:tab/>
                            </w:r>
                            <w:proofErr w:type="spellStart"/>
                            <w:r>
                              <w:t>System.out.println</w:t>
                            </w:r>
                            <w:proofErr w:type="spellEnd"/>
                            <w:r>
                              <w:t xml:space="preserve">("Database Exception" + </w:t>
                            </w:r>
                            <w:proofErr w:type="spellStart"/>
                            <w:proofErr w:type="gramStart"/>
                            <w:r>
                              <w:t>e.getMessage</w:t>
                            </w:r>
                            <w:proofErr w:type="spellEnd"/>
                            <w:proofErr w:type="gramEnd"/>
                            <w:r>
                              <w:t>());</w:t>
                            </w:r>
                          </w:p>
                          <w:p w14:paraId="28B19FE6" w14:textId="77777777" w:rsidR="005270A8" w:rsidRDefault="005270A8" w:rsidP="005270A8">
                            <w:r>
                              <w:tab/>
                            </w:r>
                            <w:r>
                              <w:tab/>
                              <w:t>}</w:t>
                            </w:r>
                          </w:p>
                          <w:p w14:paraId="4150101F" w14:textId="77777777" w:rsidR="005270A8" w:rsidRDefault="005270A8" w:rsidP="005270A8">
                            <w:r>
                              <w:tab/>
                            </w:r>
                            <w:r>
                              <w:tab/>
                            </w:r>
                          </w:p>
                          <w:p w14:paraId="37875FBC" w14:textId="77777777" w:rsidR="005270A8" w:rsidRDefault="005270A8" w:rsidP="005270A8">
                            <w:r>
                              <w:tab/>
                            </w:r>
                            <w:r>
                              <w:tab/>
                              <w:t xml:space="preserve">return </w:t>
                            </w:r>
                            <w:proofErr w:type="spellStart"/>
                            <w:r>
                              <w:t>commandStatus</w:t>
                            </w:r>
                            <w:proofErr w:type="spellEnd"/>
                            <w:r>
                              <w:t>;</w:t>
                            </w:r>
                          </w:p>
                          <w:p w14:paraId="596FA21F" w14:textId="5F708D68" w:rsidR="008739C5" w:rsidRDefault="005270A8" w:rsidP="005270A8">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D8150" id="_x0000_t202" coordsize="21600,21600" o:spt="202" path="m,l,21600r21600,l21600,xe">
                <v:stroke joinstyle="miter"/>
                <v:path gradientshapeok="t" o:connecttype="rect"/>
              </v:shapetype>
              <v:shape id="Text Box 2" o:spid="_x0000_s1026" type="#_x0000_t202" style="position:absolute;margin-left:-35.55pt;margin-top:35.7pt;width:489pt;height:43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">
                <v:textbox>
                  <w:txbxContent>
                    <w:p w14:paraId="08741A1D" w14:textId="7C351AA9" w:rsidR="005270A8" w:rsidRDefault="005270A8" w:rsidP="005270A8">
                      <w:r>
                        <w:t xml:space="preserve">public String </w:t>
                      </w:r>
                      <w:proofErr w:type="spellStart"/>
                      <w:proofErr w:type="gramStart"/>
                      <w:r>
                        <w:t>addUser</w:t>
                      </w:r>
                      <w:proofErr w:type="spellEnd"/>
                      <w:r>
                        <w:t>(</w:t>
                      </w:r>
                      <w:proofErr w:type="gramEnd"/>
                      <w:r>
                        <w:t xml:space="preserve">String </w:t>
                      </w:r>
                      <w:proofErr w:type="spellStart"/>
                      <w:r>
                        <w:t>newUsername</w:t>
                      </w:r>
                      <w:proofErr w:type="spellEnd"/>
                      <w:r>
                        <w:t xml:space="preserve">, String </w:t>
                      </w:r>
                      <w:proofErr w:type="spellStart"/>
                      <w:r>
                        <w:t>newPassword</w:t>
                      </w:r>
                      <w:proofErr w:type="spellEnd"/>
                      <w:r>
                        <w:t xml:space="preserve">, String </w:t>
                      </w:r>
                      <w:proofErr w:type="spellStart"/>
                      <w:r>
                        <w:t>newType</w:t>
                      </w:r>
                      <w:proofErr w:type="spellEnd"/>
                      <w:r>
                        <w:t>){</w:t>
                      </w:r>
                    </w:p>
                    <w:p w14:paraId="691A85E0" w14:textId="77777777" w:rsidR="005270A8" w:rsidRDefault="005270A8" w:rsidP="005270A8">
                      <w:r>
                        <w:tab/>
                      </w:r>
                      <w:r>
                        <w:tab/>
                        <w:t xml:space="preserve">String </w:t>
                      </w:r>
                      <w:proofErr w:type="spellStart"/>
                      <w:r>
                        <w:t>commandStatus</w:t>
                      </w:r>
                      <w:proofErr w:type="spellEnd"/>
                      <w:r>
                        <w:t xml:space="preserve"> = null;</w:t>
                      </w:r>
                    </w:p>
                    <w:p w14:paraId="398EDD2F" w14:textId="77777777" w:rsidR="005270A8" w:rsidRDefault="005270A8" w:rsidP="005270A8">
                      <w:r>
                        <w:tab/>
                      </w:r>
                      <w:r>
                        <w:tab/>
                      </w:r>
                      <w:proofErr w:type="gramStart"/>
                      <w:r>
                        <w:t>try{</w:t>
                      </w:r>
                      <w:proofErr w:type="gramEnd"/>
                    </w:p>
                    <w:p w14:paraId="38C822C0" w14:textId="77777777" w:rsidR="005270A8" w:rsidRDefault="005270A8" w:rsidP="005270A8">
                      <w:r>
                        <w:tab/>
                      </w:r>
                      <w:r>
                        <w:tab/>
                      </w:r>
                      <w:r>
                        <w:tab/>
                        <w:t xml:space="preserve">String </w:t>
                      </w:r>
                      <w:proofErr w:type="spellStart"/>
                      <w:r>
                        <w:t>stm</w:t>
                      </w:r>
                      <w:proofErr w:type="spellEnd"/>
                      <w:r>
                        <w:t xml:space="preserve"> = </w:t>
                      </w:r>
                      <w:proofErr w:type="spellStart"/>
                      <w:r>
                        <w:t>String.format</w:t>
                      </w:r>
                      <w:proofErr w:type="spellEnd"/>
                      <w:r>
                        <w:t xml:space="preserve">("INSERT INTO </w:t>
                      </w:r>
                      <w:proofErr w:type="gramStart"/>
                      <w:r>
                        <w:t>user(</w:t>
                      </w:r>
                      <w:proofErr w:type="gramEnd"/>
                      <w:r>
                        <w:t xml:space="preserve">username, password, type, </w:t>
                      </w:r>
                      <w:proofErr w:type="spellStart"/>
                      <w:r>
                        <w:t>accountStatus</w:t>
                      </w:r>
                      <w:proofErr w:type="spellEnd"/>
                      <w:r>
                        <w:t>) VALUES (' %</w:t>
                      </w:r>
                      <w:proofErr w:type="spellStart"/>
                      <w:r>
                        <w:t>s','%s','%s','active</w:t>
                      </w:r>
                      <w:proofErr w:type="spellEnd"/>
                      <w:r>
                        <w:t>');",</w:t>
                      </w:r>
                      <w:proofErr w:type="spellStart"/>
                      <w:r>
                        <w:t>newUsername,newPassword</w:t>
                      </w:r>
                      <w:proofErr w:type="spellEnd"/>
                      <w:r>
                        <w:t xml:space="preserve">, </w:t>
                      </w:r>
                      <w:proofErr w:type="spellStart"/>
                      <w:r>
                        <w:t>newType</w:t>
                      </w:r>
                      <w:proofErr w:type="spellEnd"/>
                      <w:r>
                        <w:t>);</w:t>
                      </w:r>
                    </w:p>
                    <w:p w14:paraId="70E9EEF2" w14:textId="77777777" w:rsidR="005270A8" w:rsidRDefault="005270A8" w:rsidP="005270A8">
                      <w:r>
                        <w:tab/>
                      </w:r>
                      <w:r>
                        <w:tab/>
                      </w:r>
                      <w:r>
                        <w:tab/>
                      </w:r>
                      <w:proofErr w:type="spellStart"/>
                      <w:r>
                        <w:t>System.out.println</w:t>
                      </w:r>
                      <w:proofErr w:type="spellEnd"/>
                      <w:r>
                        <w:t>(</w:t>
                      </w:r>
                      <w:proofErr w:type="spellStart"/>
                      <w:r>
                        <w:t>stm</w:t>
                      </w:r>
                      <w:proofErr w:type="spellEnd"/>
                      <w:r>
                        <w:t>);</w:t>
                      </w:r>
                    </w:p>
                    <w:p w14:paraId="5980B9E4" w14:textId="77777777" w:rsidR="005270A8" w:rsidRDefault="005270A8" w:rsidP="005270A8">
                      <w:r>
                        <w:tab/>
                      </w:r>
                      <w:r>
                        <w:tab/>
                      </w:r>
                      <w:r>
                        <w:tab/>
                      </w:r>
                      <w:proofErr w:type="spellStart"/>
                      <w:r>
                        <w:t>int</w:t>
                      </w:r>
                      <w:proofErr w:type="spellEnd"/>
                      <w:r>
                        <w:t xml:space="preserve"> result = </w:t>
                      </w:r>
                      <w:proofErr w:type="spellStart"/>
                      <w:r>
                        <w:t>dbManager.updateMyRecord</w:t>
                      </w:r>
                      <w:proofErr w:type="spellEnd"/>
                      <w:r>
                        <w:t>(</w:t>
                      </w:r>
                      <w:proofErr w:type="spellStart"/>
                      <w:r>
                        <w:t>stm</w:t>
                      </w:r>
                      <w:proofErr w:type="spellEnd"/>
                      <w:r>
                        <w:t>);</w:t>
                      </w:r>
                    </w:p>
                    <w:p w14:paraId="3A6842F5" w14:textId="77777777" w:rsidR="005270A8" w:rsidRDefault="005270A8" w:rsidP="005270A8">
                      <w:r>
                        <w:tab/>
                      </w:r>
                      <w:r>
                        <w:tab/>
                      </w:r>
                      <w:r>
                        <w:tab/>
                        <w:t>if(result&gt;0)</w:t>
                      </w:r>
                    </w:p>
                    <w:p w14:paraId="4CDD96C2" w14:textId="77777777" w:rsidR="005270A8" w:rsidRDefault="005270A8" w:rsidP="005270A8">
                      <w:r>
                        <w:tab/>
                      </w:r>
                      <w:r>
                        <w:tab/>
                      </w:r>
                      <w:r>
                        <w:tab/>
                      </w:r>
                      <w:r>
                        <w:tab/>
                      </w:r>
                      <w:proofErr w:type="spellStart"/>
                      <w:r>
                        <w:t>commandStatus</w:t>
                      </w:r>
                      <w:proofErr w:type="spellEnd"/>
                      <w:r>
                        <w:t xml:space="preserve"> = "User has been added successfully!";</w:t>
                      </w:r>
                    </w:p>
                    <w:p w14:paraId="6BED5D93" w14:textId="77777777" w:rsidR="005270A8" w:rsidRDefault="005270A8" w:rsidP="005270A8">
                      <w:r>
                        <w:tab/>
                      </w:r>
                      <w:r>
                        <w:tab/>
                      </w:r>
                      <w:r>
                        <w:tab/>
                        <w:t>else</w:t>
                      </w:r>
                    </w:p>
                    <w:p w14:paraId="07678210" w14:textId="28768A09" w:rsidR="005270A8" w:rsidRDefault="005270A8" w:rsidP="005270A8">
                      <w:r>
                        <w:tab/>
                      </w:r>
                      <w:r>
                        <w:tab/>
                      </w:r>
                      <w:r>
                        <w:tab/>
                      </w:r>
                      <w:r>
                        <w:tab/>
                      </w:r>
                      <w:proofErr w:type="spellStart"/>
                      <w:r>
                        <w:t>commandStatus</w:t>
                      </w:r>
                      <w:proofErr w:type="spellEnd"/>
                      <w:r>
                        <w:t xml:space="preserve"> = "Please try again later!";</w:t>
                      </w:r>
                    </w:p>
                    <w:p w14:paraId="28F554B7" w14:textId="77777777" w:rsidR="005270A8" w:rsidRDefault="005270A8" w:rsidP="005270A8">
                      <w:r>
                        <w:tab/>
                      </w:r>
                      <w:r>
                        <w:tab/>
                      </w:r>
                      <w:proofErr w:type="gramStart"/>
                      <w:r>
                        <w:t>}catch</w:t>
                      </w:r>
                      <w:proofErr w:type="gramEnd"/>
                      <w:r>
                        <w:t>(Exception e){</w:t>
                      </w:r>
                    </w:p>
                    <w:p w14:paraId="66BFAD18" w14:textId="77777777" w:rsidR="005270A8" w:rsidRDefault="005270A8" w:rsidP="005270A8">
                      <w:r>
                        <w:tab/>
                      </w:r>
                      <w:r>
                        <w:tab/>
                      </w:r>
                      <w:r>
                        <w:tab/>
                      </w:r>
                      <w:proofErr w:type="spellStart"/>
                      <w:r>
                        <w:t>commandStatus</w:t>
                      </w:r>
                      <w:proofErr w:type="spellEnd"/>
                      <w:r>
                        <w:t xml:space="preserve"> = "Please try again later!";</w:t>
                      </w:r>
                    </w:p>
                    <w:p w14:paraId="62606FE5" w14:textId="77777777" w:rsidR="005270A8" w:rsidRDefault="005270A8" w:rsidP="005270A8">
                      <w:r>
                        <w:tab/>
                      </w:r>
                      <w:r>
                        <w:tab/>
                      </w:r>
                      <w:r>
                        <w:tab/>
                      </w:r>
                      <w:proofErr w:type="spellStart"/>
                      <w:r>
                        <w:t>System.out.println</w:t>
                      </w:r>
                      <w:proofErr w:type="spellEnd"/>
                      <w:r>
                        <w:t xml:space="preserve">("Database Exception" + </w:t>
                      </w:r>
                      <w:proofErr w:type="spellStart"/>
                      <w:proofErr w:type="gramStart"/>
                      <w:r>
                        <w:t>e.getMessage</w:t>
                      </w:r>
                      <w:proofErr w:type="spellEnd"/>
                      <w:proofErr w:type="gramEnd"/>
                      <w:r>
                        <w:t>());</w:t>
                      </w:r>
                    </w:p>
                    <w:p w14:paraId="28B19FE6" w14:textId="77777777" w:rsidR="005270A8" w:rsidRDefault="005270A8" w:rsidP="005270A8">
                      <w:r>
                        <w:tab/>
                      </w:r>
                      <w:r>
                        <w:tab/>
                        <w:t>}</w:t>
                      </w:r>
                    </w:p>
                    <w:p w14:paraId="4150101F" w14:textId="77777777" w:rsidR="005270A8" w:rsidRDefault="005270A8" w:rsidP="005270A8">
                      <w:r>
                        <w:tab/>
                      </w:r>
                      <w:r>
                        <w:tab/>
                      </w:r>
                    </w:p>
                    <w:p w14:paraId="37875FBC" w14:textId="77777777" w:rsidR="005270A8" w:rsidRDefault="005270A8" w:rsidP="005270A8">
                      <w:r>
                        <w:tab/>
                      </w:r>
                      <w:r>
                        <w:tab/>
                        <w:t xml:space="preserve">return </w:t>
                      </w:r>
                      <w:proofErr w:type="spellStart"/>
                      <w:r>
                        <w:t>commandStatus</w:t>
                      </w:r>
                      <w:proofErr w:type="spellEnd"/>
                      <w:r>
                        <w:t>;</w:t>
                      </w:r>
                    </w:p>
                    <w:p w14:paraId="596FA21F" w14:textId="5F708D68" w:rsidR="008739C5" w:rsidRDefault="005270A8" w:rsidP="005270A8">
                      <w:r>
                        <w:tab/>
                        <w:t>}</w:t>
                      </w:r>
                    </w:p>
                  </w:txbxContent>
                </v:textbox>
                <w10:wrap type="square" anchorx="margin"/>
              </v:shape>
            </w:pict>
          </mc:Fallback>
        </mc:AlternateContent>
      </w:r>
      <w:r w:rsidR="00564C8E">
        <w:t xml:space="preserve">Add </w:t>
      </w:r>
      <w:proofErr w:type="spellStart"/>
      <w:proofErr w:type="gramStart"/>
      <w:r w:rsidR="00564C8E">
        <w:t>a</w:t>
      </w:r>
      <w:proofErr w:type="spellEnd"/>
      <w:proofErr w:type="gramEnd"/>
      <w:r w:rsidR="00564C8E">
        <w:t xml:space="preserve"> </w:t>
      </w:r>
      <w:r>
        <w:t>Administrator</w:t>
      </w:r>
      <w:r w:rsidR="00583507">
        <w:t>/Customer</w:t>
      </w:r>
      <w:r>
        <w:t xml:space="preserve"> user</w:t>
      </w:r>
      <w:r w:rsidR="008E33AD">
        <w:t>:</w:t>
      </w:r>
    </w:p>
    <w:p w14:paraId="7C1B2EE3" w14:textId="73EE8A89" w:rsidR="001207CB" w:rsidRDefault="001207CB" w:rsidP="001207CB">
      <w:pPr>
        <w:pStyle w:val="ListBullet"/>
        <w:numPr>
          <w:ilvl w:val="0"/>
          <w:numId w:val="0"/>
        </w:numPr>
      </w:pPr>
    </w:p>
    <w:p w14:paraId="735601DE" w14:textId="71617E97" w:rsidR="008E33AD" w:rsidRDefault="001207CB" w:rsidP="008C1F61">
      <w:pPr>
        <w:pStyle w:val="ListBullet"/>
      </w:pPr>
      <w:r>
        <w:rPr>
          <w:noProof/>
          <w:lang w:eastAsia="en-US"/>
        </w:rPr>
        <w:lastRenderedPageBreak/>
        <mc:AlternateContent>
          <mc:Choice Requires="wps">
            <w:drawing>
              <wp:anchor distT="45720" distB="45720" distL="114300" distR="114300" simplePos="0" relativeHeight="251687936" behindDoc="0" locked="0" layoutInCell="1" allowOverlap="1" wp14:anchorId="390BE6A9" wp14:editId="36F1ED77">
                <wp:simplePos x="0" y="0"/>
                <wp:positionH relativeFrom="margin">
                  <wp:align>left</wp:align>
                </wp:positionH>
                <wp:positionV relativeFrom="paragraph">
                  <wp:posOffset>553085</wp:posOffset>
                </wp:positionV>
                <wp:extent cx="5753100" cy="3055620"/>
                <wp:effectExtent l="0" t="0" r="1905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055620"/>
                        </a:xfrm>
                        <a:prstGeom prst="rect">
                          <a:avLst/>
                        </a:prstGeom>
                        <a:solidFill>
                          <a:srgbClr val="FFFFFF"/>
                        </a:solidFill>
                        <a:ln w="9525">
                          <a:solidFill>
                            <a:srgbClr val="000000"/>
                          </a:solidFill>
                          <a:miter lim="800000"/>
                          <a:headEnd/>
                          <a:tailEnd/>
                        </a:ln>
                      </wps:spPr>
                      <wps:txbx>
                        <w:txbxContent>
                          <w:p w14:paraId="4490F557" w14:textId="77777777" w:rsidR="00583507" w:rsidRPr="00583507" w:rsidRDefault="008C1F61" w:rsidP="00583507">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00583507" w:rsidRPr="00583507">
                              <w:rPr>
                                <w:rFonts w:ascii="Consolas" w:hAnsi="Consolas" w:cs="Consolas"/>
                                <w:sz w:val="20"/>
                                <w:szCs w:val="20"/>
                              </w:rPr>
                              <w:t xml:space="preserve">public String </w:t>
                            </w:r>
                            <w:proofErr w:type="gramStart"/>
                            <w:r w:rsidR="00583507" w:rsidRPr="00583507">
                              <w:rPr>
                                <w:rFonts w:ascii="Consolas" w:hAnsi="Consolas" w:cs="Consolas"/>
                                <w:sz w:val="20"/>
                                <w:szCs w:val="20"/>
                              </w:rPr>
                              <w:t>deactivate(</w:t>
                            </w:r>
                            <w:proofErr w:type="spellStart"/>
                            <w:proofErr w:type="gramEnd"/>
                            <w:r w:rsidR="00583507" w:rsidRPr="00583507">
                              <w:rPr>
                                <w:rFonts w:ascii="Consolas" w:hAnsi="Consolas" w:cs="Consolas"/>
                                <w:sz w:val="20"/>
                                <w:szCs w:val="20"/>
                              </w:rPr>
                              <w:t>int</w:t>
                            </w:r>
                            <w:proofErr w:type="spellEnd"/>
                            <w:r w:rsidR="00583507" w:rsidRPr="00583507">
                              <w:rPr>
                                <w:rFonts w:ascii="Consolas" w:hAnsi="Consolas" w:cs="Consolas"/>
                                <w:sz w:val="20"/>
                                <w:szCs w:val="20"/>
                              </w:rPr>
                              <w:t xml:space="preserve"> index) {</w:t>
                            </w:r>
                          </w:p>
                          <w:p w14:paraId="0820DF81"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t xml:space="preserve">String </w:t>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 xml:space="preserve"> = null;</w:t>
                            </w:r>
                          </w:p>
                          <w:p w14:paraId="702B039E"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proofErr w:type="gramStart"/>
                            <w:r w:rsidRPr="00583507">
                              <w:rPr>
                                <w:rFonts w:ascii="Consolas" w:hAnsi="Consolas" w:cs="Consolas"/>
                                <w:sz w:val="20"/>
                                <w:szCs w:val="20"/>
                              </w:rPr>
                              <w:t>try{</w:t>
                            </w:r>
                            <w:proofErr w:type="gramEnd"/>
                          </w:p>
                          <w:p w14:paraId="3D36C799"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 xml:space="preserve">String </w:t>
                            </w:r>
                            <w:proofErr w:type="spellStart"/>
                            <w:r w:rsidRPr="00583507">
                              <w:rPr>
                                <w:rFonts w:ascii="Consolas" w:hAnsi="Consolas" w:cs="Consolas"/>
                                <w:sz w:val="20"/>
                                <w:szCs w:val="20"/>
                              </w:rPr>
                              <w:t>product_stm</w:t>
                            </w:r>
                            <w:proofErr w:type="spellEnd"/>
                            <w:r w:rsidRPr="00583507">
                              <w:rPr>
                                <w:rFonts w:ascii="Consolas" w:hAnsi="Consolas" w:cs="Consolas"/>
                                <w:sz w:val="20"/>
                                <w:szCs w:val="20"/>
                              </w:rPr>
                              <w:t xml:space="preserve"> = </w:t>
                            </w:r>
                            <w:proofErr w:type="spellStart"/>
                            <w:r w:rsidRPr="00583507">
                              <w:rPr>
                                <w:rFonts w:ascii="Consolas" w:hAnsi="Consolas" w:cs="Consolas"/>
                                <w:sz w:val="20"/>
                                <w:szCs w:val="20"/>
                              </w:rPr>
                              <w:t>String.format</w:t>
                            </w:r>
                            <w:proofErr w:type="spellEnd"/>
                            <w:r w:rsidRPr="00583507">
                              <w:rPr>
                                <w:rFonts w:ascii="Consolas" w:hAnsi="Consolas" w:cs="Consolas"/>
                                <w:sz w:val="20"/>
                                <w:szCs w:val="20"/>
                              </w:rPr>
                              <w:t>("UPDATE product SET status = '</w:t>
                            </w:r>
                            <w:proofErr w:type="spellStart"/>
                            <w:r w:rsidRPr="00583507">
                              <w:rPr>
                                <w:rFonts w:ascii="Consolas" w:hAnsi="Consolas" w:cs="Consolas"/>
                                <w:sz w:val="20"/>
                                <w:szCs w:val="20"/>
                              </w:rPr>
                              <w:t>deactive</w:t>
                            </w:r>
                            <w:proofErr w:type="spellEnd"/>
                            <w:r w:rsidRPr="00583507">
                              <w:rPr>
                                <w:rFonts w:ascii="Consolas" w:hAnsi="Consolas" w:cs="Consolas"/>
                                <w:sz w:val="20"/>
                                <w:szCs w:val="20"/>
                              </w:rPr>
                              <w:t xml:space="preserve">' WHERE </w:t>
                            </w:r>
                            <w:proofErr w:type="spellStart"/>
                            <w:r w:rsidRPr="00583507">
                              <w:rPr>
                                <w:rFonts w:ascii="Consolas" w:hAnsi="Consolas" w:cs="Consolas"/>
                                <w:sz w:val="20"/>
                                <w:szCs w:val="20"/>
                              </w:rPr>
                              <w:t>productId</w:t>
                            </w:r>
                            <w:proofErr w:type="spellEnd"/>
                            <w:r w:rsidRPr="00583507">
                              <w:rPr>
                                <w:rFonts w:ascii="Consolas" w:hAnsi="Consolas" w:cs="Consolas"/>
                                <w:sz w:val="20"/>
                                <w:szCs w:val="20"/>
                              </w:rPr>
                              <w:t xml:space="preserve"> = %</w:t>
                            </w:r>
                            <w:proofErr w:type="spellStart"/>
                            <w:r w:rsidRPr="00583507">
                              <w:rPr>
                                <w:rFonts w:ascii="Consolas" w:hAnsi="Consolas" w:cs="Consolas"/>
                                <w:sz w:val="20"/>
                                <w:szCs w:val="20"/>
                              </w:rPr>
                              <w:t>s</w:t>
                            </w:r>
                            <w:proofErr w:type="gramStart"/>
                            <w:r w:rsidRPr="00583507">
                              <w:rPr>
                                <w:rFonts w:ascii="Consolas" w:hAnsi="Consolas" w:cs="Consolas"/>
                                <w:sz w:val="20"/>
                                <w:szCs w:val="20"/>
                              </w:rPr>
                              <w:t>",index</w:t>
                            </w:r>
                            <w:proofErr w:type="spellEnd"/>
                            <w:proofErr w:type="gramEnd"/>
                            <w:r w:rsidRPr="00583507">
                              <w:rPr>
                                <w:rFonts w:ascii="Consolas" w:hAnsi="Consolas" w:cs="Consolas"/>
                                <w:sz w:val="20"/>
                                <w:szCs w:val="20"/>
                              </w:rPr>
                              <w:t>);</w:t>
                            </w:r>
                          </w:p>
                          <w:p w14:paraId="79941484"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int</w:t>
                            </w:r>
                            <w:proofErr w:type="spellEnd"/>
                            <w:r w:rsidRPr="00583507">
                              <w:rPr>
                                <w:rFonts w:ascii="Consolas" w:hAnsi="Consolas" w:cs="Consolas"/>
                                <w:sz w:val="20"/>
                                <w:szCs w:val="20"/>
                              </w:rPr>
                              <w:t xml:space="preserve"> result = </w:t>
                            </w:r>
                            <w:proofErr w:type="spellStart"/>
                            <w:r w:rsidRPr="00583507">
                              <w:rPr>
                                <w:rFonts w:ascii="Consolas" w:hAnsi="Consolas" w:cs="Consolas"/>
                                <w:sz w:val="20"/>
                                <w:szCs w:val="20"/>
                              </w:rPr>
                              <w:t>dbManager.updateMyRecord</w:t>
                            </w:r>
                            <w:proofErr w:type="spellEnd"/>
                            <w:r w:rsidRPr="00583507">
                              <w:rPr>
                                <w:rFonts w:ascii="Consolas" w:hAnsi="Consolas" w:cs="Consolas"/>
                                <w:sz w:val="20"/>
                                <w:szCs w:val="20"/>
                              </w:rPr>
                              <w:t>(</w:t>
                            </w:r>
                            <w:proofErr w:type="spellStart"/>
                            <w:r w:rsidRPr="00583507">
                              <w:rPr>
                                <w:rFonts w:ascii="Consolas" w:hAnsi="Consolas" w:cs="Consolas"/>
                                <w:sz w:val="20"/>
                                <w:szCs w:val="20"/>
                              </w:rPr>
                              <w:t>product_stm</w:t>
                            </w:r>
                            <w:proofErr w:type="spellEnd"/>
                            <w:r w:rsidRPr="00583507">
                              <w:rPr>
                                <w:rFonts w:ascii="Consolas" w:hAnsi="Consolas" w:cs="Consolas"/>
                                <w:sz w:val="20"/>
                                <w:szCs w:val="20"/>
                              </w:rPr>
                              <w:t>);</w:t>
                            </w:r>
                          </w:p>
                          <w:p w14:paraId="40E40749"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System.out.println</w:t>
                            </w:r>
                            <w:proofErr w:type="spellEnd"/>
                            <w:r w:rsidRPr="00583507">
                              <w:rPr>
                                <w:rFonts w:ascii="Consolas" w:hAnsi="Consolas" w:cs="Consolas"/>
                                <w:sz w:val="20"/>
                                <w:szCs w:val="20"/>
                              </w:rPr>
                              <w:t>(result);</w:t>
                            </w:r>
                          </w:p>
                          <w:p w14:paraId="06F854C3"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if(result&gt;</w:t>
                            </w:r>
                            <w:proofErr w:type="gramStart"/>
                            <w:r w:rsidRPr="00583507">
                              <w:rPr>
                                <w:rFonts w:ascii="Consolas" w:hAnsi="Consolas" w:cs="Consolas"/>
                                <w:sz w:val="20"/>
                                <w:szCs w:val="20"/>
                              </w:rPr>
                              <w:t>0){</w:t>
                            </w:r>
                            <w:proofErr w:type="gramEnd"/>
                            <w:r w:rsidRPr="00583507">
                              <w:rPr>
                                <w:rFonts w:ascii="Consolas" w:hAnsi="Consolas" w:cs="Consolas"/>
                                <w:sz w:val="20"/>
                                <w:szCs w:val="20"/>
                              </w:rPr>
                              <w:t xml:space="preserve"> </w:t>
                            </w:r>
                          </w:p>
                          <w:p w14:paraId="7FD87D20"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 xml:space="preserve"> = "Product has been removed successfully!";</w:t>
                            </w:r>
                          </w:p>
                          <w:p w14:paraId="2F452EFC"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
                          <w:p w14:paraId="0C2844DA"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 xml:space="preserve">} </w:t>
                            </w:r>
                            <w:proofErr w:type="gramStart"/>
                            <w:r w:rsidRPr="00583507">
                              <w:rPr>
                                <w:rFonts w:ascii="Consolas" w:hAnsi="Consolas" w:cs="Consolas"/>
                                <w:sz w:val="20"/>
                                <w:szCs w:val="20"/>
                              </w:rPr>
                              <w:t>else{</w:t>
                            </w:r>
                            <w:proofErr w:type="gramEnd"/>
                          </w:p>
                          <w:p w14:paraId="7FE627B9"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 xml:space="preserve"> = "Please try again later!";</w:t>
                            </w:r>
                          </w:p>
                          <w:p w14:paraId="3B8EDDD1"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w:t>
                            </w:r>
                          </w:p>
                          <w:p w14:paraId="72E06D45"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 xml:space="preserve">return </w:t>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w:t>
                            </w:r>
                          </w:p>
                          <w:p w14:paraId="26CCE1CF"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proofErr w:type="gramStart"/>
                            <w:r w:rsidRPr="00583507">
                              <w:rPr>
                                <w:rFonts w:ascii="Consolas" w:hAnsi="Consolas" w:cs="Consolas"/>
                                <w:sz w:val="20"/>
                                <w:szCs w:val="20"/>
                              </w:rPr>
                              <w:t>}catch</w:t>
                            </w:r>
                            <w:proofErr w:type="gramEnd"/>
                            <w:r w:rsidRPr="00583507">
                              <w:rPr>
                                <w:rFonts w:ascii="Consolas" w:hAnsi="Consolas" w:cs="Consolas"/>
                                <w:sz w:val="20"/>
                                <w:szCs w:val="20"/>
                              </w:rPr>
                              <w:t>(Exception e){</w:t>
                            </w:r>
                          </w:p>
                          <w:p w14:paraId="1CFF91DA"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 xml:space="preserve"> = "Please try again later!";</w:t>
                            </w:r>
                          </w:p>
                          <w:p w14:paraId="138B0EE5"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System.out.println</w:t>
                            </w:r>
                            <w:proofErr w:type="spellEnd"/>
                            <w:r w:rsidRPr="00583507">
                              <w:rPr>
                                <w:rFonts w:ascii="Consolas" w:hAnsi="Consolas" w:cs="Consolas"/>
                                <w:sz w:val="20"/>
                                <w:szCs w:val="20"/>
                              </w:rPr>
                              <w:t xml:space="preserve">("Database Exception" + </w:t>
                            </w:r>
                            <w:proofErr w:type="spellStart"/>
                            <w:proofErr w:type="gramStart"/>
                            <w:r w:rsidRPr="00583507">
                              <w:rPr>
                                <w:rFonts w:ascii="Consolas" w:hAnsi="Consolas" w:cs="Consolas"/>
                                <w:sz w:val="20"/>
                                <w:szCs w:val="20"/>
                              </w:rPr>
                              <w:t>e.getMessage</w:t>
                            </w:r>
                            <w:proofErr w:type="spellEnd"/>
                            <w:proofErr w:type="gramEnd"/>
                            <w:r w:rsidRPr="00583507">
                              <w:rPr>
                                <w:rFonts w:ascii="Consolas" w:hAnsi="Consolas" w:cs="Consolas"/>
                                <w:sz w:val="20"/>
                                <w:szCs w:val="20"/>
                              </w:rPr>
                              <w:t>());</w:t>
                            </w:r>
                          </w:p>
                          <w:p w14:paraId="58C73198"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t>}</w:t>
                            </w:r>
                          </w:p>
                          <w:p w14:paraId="6CC67C38"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p>
                          <w:p w14:paraId="15984EAE"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t xml:space="preserve">return </w:t>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w:t>
                            </w:r>
                          </w:p>
                          <w:p w14:paraId="1980ADE3" w14:textId="0F0F3711" w:rsidR="008C1F61" w:rsidRPr="008C1F61"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t>}</w:t>
                            </w:r>
                          </w:p>
                          <w:p w14:paraId="03F1A33D" w14:textId="789BA278" w:rsidR="008739C5"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BE6A9" id="_x0000_s1027" type="#_x0000_t202" style="position:absolute;left:0;text-align:left;margin-left:0;margin-top:43.55pt;width:453pt;height:240.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6vJwIAAE0EAAAOAAAAZHJzL2Uyb0RvYy54bWysVNtu2zAMfR+wfxD0vthx41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">
                <v:textbox>
                  <w:txbxContent>
                    <w:p w14:paraId="4490F557" w14:textId="77777777" w:rsidR="00583507" w:rsidRPr="00583507" w:rsidRDefault="008C1F61" w:rsidP="00583507">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00583507" w:rsidRPr="00583507">
                        <w:rPr>
                          <w:rFonts w:ascii="Consolas" w:hAnsi="Consolas" w:cs="Consolas"/>
                          <w:sz w:val="20"/>
                          <w:szCs w:val="20"/>
                        </w:rPr>
                        <w:t xml:space="preserve">public String </w:t>
                      </w:r>
                      <w:proofErr w:type="gramStart"/>
                      <w:r w:rsidR="00583507" w:rsidRPr="00583507">
                        <w:rPr>
                          <w:rFonts w:ascii="Consolas" w:hAnsi="Consolas" w:cs="Consolas"/>
                          <w:sz w:val="20"/>
                          <w:szCs w:val="20"/>
                        </w:rPr>
                        <w:t>deactivate(</w:t>
                      </w:r>
                      <w:proofErr w:type="spellStart"/>
                      <w:proofErr w:type="gramEnd"/>
                      <w:r w:rsidR="00583507" w:rsidRPr="00583507">
                        <w:rPr>
                          <w:rFonts w:ascii="Consolas" w:hAnsi="Consolas" w:cs="Consolas"/>
                          <w:sz w:val="20"/>
                          <w:szCs w:val="20"/>
                        </w:rPr>
                        <w:t>int</w:t>
                      </w:r>
                      <w:proofErr w:type="spellEnd"/>
                      <w:r w:rsidR="00583507" w:rsidRPr="00583507">
                        <w:rPr>
                          <w:rFonts w:ascii="Consolas" w:hAnsi="Consolas" w:cs="Consolas"/>
                          <w:sz w:val="20"/>
                          <w:szCs w:val="20"/>
                        </w:rPr>
                        <w:t xml:space="preserve"> index) {</w:t>
                      </w:r>
                    </w:p>
                    <w:p w14:paraId="0820DF81"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t xml:space="preserve">String </w:t>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 xml:space="preserve"> = null;</w:t>
                      </w:r>
                    </w:p>
                    <w:p w14:paraId="702B039E"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proofErr w:type="gramStart"/>
                      <w:r w:rsidRPr="00583507">
                        <w:rPr>
                          <w:rFonts w:ascii="Consolas" w:hAnsi="Consolas" w:cs="Consolas"/>
                          <w:sz w:val="20"/>
                          <w:szCs w:val="20"/>
                        </w:rPr>
                        <w:t>try{</w:t>
                      </w:r>
                      <w:proofErr w:type="gramEnd"/>
                    </w:p>
                    <w:p w14:paraId="3D36C799"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 xml:space="preserve">String </w:t>
                      </w:r>
                      <w:proofErr w:type="spellStart"/>
                      <w:r w:rsidRPr="00583507">
                        <w:rPr>
                          <w:rFonts w:ascii="Consolas" w:hAnsi="Consolas" w:cs="Consolas"/>
                          <w:sz w:val="20"/>
                          <w:szCs w:val="20"/>
                        </w:rPr>
                        <w:t>product_stm</w:t>
                      </w:r>
                      <w:proofErr w:type="spellEnd"/>
                      <w:r w:rsidRPr="00583507">
                        <w:rPr>
                          <w:rFonts w:ascii="Consolas" w:hAnsi="Consolas" w:cs="Consolas"/>
                          <w:sz w:val="20"/>
                          <w:szCs w:val="20"/>
                        </w:rPr>
                        <w:t xml:space="preserve"> = </w:t>
                      </w:r>
                      <w:proofErr w:type="spellStart"/>
                      <w:r w:rsidRPr="00583507">
                        <w:rPr>
                          <w:rFonts w:ascii="Consolas" w:hAnsi="Consolas" w:cs="Consolas"/>
                          <w:sz w:val="20"/>
                          <w:szCs w:val="20"/>
                        </w:rPr>
                        <w:t>String.format</w:t>
                      </w:r>
                      <w:proofErr w:type="spellEnd"/>
                      <w:r w:rsidRPr="00583507">
                        <w:rPr>
                          <w:rFonts w:ascii="Consolas" w:hAnsi="Consolas" w:cs="Consolas"/>
                          <w:sz w:val="20"/>
                          <w:szCs w:val="20"/>
                        </w:rPr>
                        <w:t>("UPDATE product SET status = '</w:t>
                      </w:r>
                      <w:proofErr w:type="spellStart"/>
                      <w:r w:rsidRPr="00583507">
                        <w:rPr>
                          <w:rFonts w:ascii="Consolas" w:hAnsi="Consolas" w:cs="Consolas"/>
                          <w:sz w:val="20"/>
                          <w:szCs w:val="20"/>
                        </w:rPr>
                        <w:t>deactive</w:t>
                      </w:r>
                      <w:proofErr w:type="spellEnd"/>
                      <w:r w:rsidRPr="00583507">
                        <w:rPr>
                          <w:rFonts w:ascii="Consolas" w:hAnsi="Consolas" w:cs="Consolas"/>
                          <w:sz w:val="20"/>
                          <w:szCs w:val="20"/>
                        </w:rPr>
                        <w:t xml:space="preserve">' WHERE </w:t>
                      </w:r>
                      <w:proofErr w:type="spellStart"/>
                      <w:r w:rsidRPr="00583507">
                        <w:rPr>
                          <w:rFonts w:ascii="Consolas" w:hAnsi="Consolas" w:cs="Consolas"/>
                          <w:sz w:val="20"/>
                          <w:szCs w:val="20"/>
                        </w:rPr>
                        <w:t>productId</w:t>
                      </w:r>
                      <w:proofErr w:type="spellEnd"/>
                      <w:r w:rsidRPr="00583507">
                        <w:rPr>
                          <w:rFonts w:ascii="Consolas" w:hAnsi="Consolas" w:cs="Consolas"/>
                          <w:sz w:val="20"/>
                          <w:szCs w:val="20"/>
                        </w:rPr>
                        <w:t xml:space="preserve"> = %</w:t>
                      </w:r>
                      <w:proofErr w:type="spellStart"/>
                      <w:r w:rsidRPr="00583507">
                        <w:rPr>
                          <w:rFonts w:ascii="Consolas" w:hAnsi="Consolas" w:cs="Consolas"/>
                          <w:sz w:val="20"/>
                          <w:szCs w:val="20"/>
                        </w:rPr>
                        <w:t>s</w:t>
                      </w:r>
                      <w:proofErr w:type="gramStart"/>
                      <w:r w:rsidRPr="00583507">
                        <w:rPr>
                          <w:rFonts w:ascii="Consolas" w:hAnsi="Consolas" w:cs="Consolas"/>
                          <w:sz w:val="20"/>
                          <w:szCs w:val="20"/>
                        </w:rPr>
                        <w:t>",index</w:t>
                      </w:r>
                      <w:proofErr w:type="spellEnd"/>
                      <w:proofErr w:type="gramEnd"/>
                      <w:r w:rsidRPr="00583507">
                        <w:rPr>
                          <w:rFonts w:ascii="Consolas" w:hAnsi="Consolas" w:cs="Consolas"/>
                          <w:sz w:val="20"/>
                          <w:szCs w:val="20"/>
                        </w:rPr>
                        <w:t>);</w:t>
                      </w:r>
                    </w:p>
                    <w:p w14:paraId="79941484"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int</w:t>
                      </w:r>
                      <w:proofErr w:type="spellEnd"/>
                      <w:r w:rsidRPr="00583507">
                        <w:rPr>
                          <w:rFonts w:ascii="Consolas" w:hAnsi="Consolas" w:cs="Consolas"/>
                          <w:sz w:val="20"/>
                          <w:szCs w:val="20"/>
                        </w:rPr>
                        <w:t xml:space="preserve"> result = </w:t>
                      </w:r>
                      <w:proofErr w:type="spellStart"/>
                      <w:r w:rsidRPr="00583507">
                        <w:rPr>
                          <w:rFonts w:ascii="Consolas" w:hAnsi="Consolas" w:cs="Consolas"/>
                          <w:sz w:val="20"/>
                          <w:szCs w:val="20"/>
                        </w:rPr>
                        <w:t>dbManager.updateMyRecord</w:t>
                      </w:r>
                      <w:proofErr w:type="spellEnd"/>
                      <w:r w:rsidRPr="00583507">
                        <w:rPr>
                          <w:rFonts w:ascii="Consolas" w:hAnsi="Consolas" w:cs="Consolas"/>
                          <w:sz w:val="20"/>
                          <w:szCs w:val="20"/>
                        </w:rPr>
                        <w:t>(</w:t>
                      </w:r>
                      <w:proofErr w:type="spellStart"/>
                      <w:r w:rsidRPr="00583507">
                        <w:rPr>
                          <w:rFonts w:ascii="Consolas" w:hAnsi="Consolas" w:cs="Consolas"/>
                          <w:sz w:val="20"/>
                          <w:szCs w:val="20"/>
                        </w:rPr>
                        <w:t>product_stm</w:t>
                      </w:r>
                      <w:proofErr w:type="spellEnd"/>
                      <w:r w:rsidRPr="00583507">
                        <w:rPr>
                          <w:rFonts w:ascii="Consolas" w:hAnsi="Consolas" w:cs="Consolas"/>
                          <w:sz w:val="20"/>
                          <w:szCs w:val="20"/>
                        </w:rPr>
                        <w:t>);</w:t>
                      </w:r>
                    </w:p>
                    <w:p w14:paraId="40E40749"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System.out.println</w:t>
                      </w:r>
                      <w:proofErr w:type="spellEnd"/>
                      <w:r w:rsidRPr="00583507">
                        <w:rPr>
                          <w:rFonts w:ascii="Consolas" w:hAnsi="Consolas" w:cs="Consolas"/>
                          <w:sz w:val="20"/>
                          <w:szCs w:val="20"/>
                        </w:rPr>
                        <w:t>(result);</w:t>
                      </w:r>
                    </w:p>
                    <w:p w14:paraId="06F854C3"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if(result&gt;</w:t>
                      </w:r>
                      <w:proofErr w:type="gramStart"/>
                      <w:r w:rsidRPr="00583507">
                        <w:rPr>
                          <w:rFonts w:ascii="Consolas" w:hAnsi="Consolas" w:cs="Consolas"/>
                          <w:sz w:val="20"/>
                          <w:szCs w:val="20"/>
                        </w:rPr>
                        <w:t>0){</w:t>
                      </w:r>
                      <w:proofErr w:type="gramEnd"/>
                      <w:r w:rsidRPr="00583507">
                        <w:rPr>
                          <w:rFonts w:ascii="Consolas" w:hAnsi="Consolas" w:cs="Consolas"/>
                          <w:sz w:val="20"/>
                          <w:szCs w:val="20"/>
                        </w:rPr>
                        <w:t xml:space="preserve"> </w:t>
                      </w:r>
                    </w:p>
                    <w:p w14:paraId="7FD87D20"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 xml:space="preserve"> = "Product has been removed successfully!";</w:t>
                      </w:r>
                    </w:p>
                    <w:p w14:paraId="2F452EFC"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
                    <w:p w14:paraId="0C2844DA"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 xml:space="preserve">} </w:t>
                      </w:r>
                      <w:proofErr w:type="gramStart"/>
                      <w:r w:rsidRPr="00583507">
                        <w:rPr>
                          <w:rFonts w:ascii="Consolas" w:hAnsi="Consolas" w:cs="Consolas"/>
                          <w:sz w:val="20"/>
                          <w:szCs w:val="20"/>
                        </w:rPr>
                        <w:t>else{</w:t>
                      </w:r>
                      <w:proofErr w:type="gramEnd"/>
                    </w:p>
                    <w:p w14:paraId="7FE627B9"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 xml:space="preserve"> = "Please try again later!";</w:t>
                      </w:r>
                    </w:p>
                    <w:p w14:paraId="3B8EDDD1"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w:t>
                      </w:r>
                    </w:p>
                    <w:p w14:paraId="72E06D45"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t xml:space="preserve">return </w:t>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w:t>
                      </w:r>
                    </w:p>
                    <w:p w14:paraId="26CCE1CF"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proofErr w:type="gramStart"/>
                      <w:r w:rsidRPr="00583507">
                        <w:rPr>
                          <w:rFonts w:ascii="Consolas" w:hAnsi="Consolas" w:cs="Consolas"/>
                          <w:sz w:val="20"/>
                          <w:szCs w:val="20"/>
                        </w:rPr>
                        <w:t>}catch</w:t>
                      </w:r>
                      <w:proofErr w:type="gramEnd"/>
                      <w:r w:rsidRPr="00583507">
                        <w:rPr>
                          <w:rFonts w:ascii="Consolas" w:hAnsi="Consolas" w:cs="Consolas"/>
                          <w:sz w:val="20"/>
                          <w:szCs w:val="20"/>
                        </w:rPr>
                        <w:t>(Exception e){</w:t>
                      </w:r>
                    </w:p>
                    <w:p w14:paraId="1CFF91DA"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 xml:space="preserve"> = "Please try again later!";</w:t>
                      </w:r>
                    </w:p>
                    <w:p w14:paraId="138B0EE5"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r w:rsidRPr="00583507">
                        <w:rPr>
                          <w:rFonts w:ascii="Consolas" w:hAnsi="Consolas" w:cs="Consolas"/>
                          <w:sz w:val="20"/>
                          <w:szCs w:val="20"/>
                        </w:rPr>
                        <w:tab/>
                      </w:r>
                      <w:proofErr w:type="spellStart"/>
                      <w:r w:rsidRPr="00583507">
                        <w:rPr>
                          <w:rFonts w:ascii="Consolas" w:hAnsi="Consolas" w:cs="Consolas"/>
                          <w:sz w:val="20"/>
                          <w:szCs w:val="20"/>
                        </w:rPr>
                        <w:t>System.out.println</w:t>
                      </w:r>
                      <w:proofErr w:type="spellEnd"/>
                      <w:r w:rsidRPr="00583507">
                        <w:rPr>
                          <w:rFonts w:ascii="Consolas" w:hAnsi="Consolas" w:cs="Consolas"/>
                          <w:sz w:val="20"/>
                          <w:szCs w:val="20"/>
                        </w:rPr>
                        <w:t xml:space="preserve">("Database Exception" + </w:t>
                      </w:r>
                      <w:proofErr w:type="spellStart"/>
                      <w:proofErr w:type="gramStart"/>
                      <w:r w:rsidRPr="00583507">
                        <w:rPr>
                          <w:rFonts w:ascii="Consolas" w:hAnsi="Consolas" w:cs="Consolas"/>
                          <w:sz w:val="20"/>
                          <w:szCs w:val="20"/>
                        </w:rPr>
                        <w:t>e.getMessage</w:t>
                      </w:r>
                      <w:proofErr w:type="spellEnd"/>
                      <w:proofErr w:type="gramEnd"/>
                      <w:r w:rsidRPr="00583507">
                        <w:rPr>
                          <w:rFonts w:ascii="Consolas" w:hAnsi="Consolas" w:cs="Consolas"/>
                          <w:sz w:val="20"/>
                          <w:szCs w:val="20"/>
                        </w:rPr>
                        <w:t>());</w:t>
                      </w:r>
                    </w:p>
                    <w:p w14:paraId="58C73198"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t>}</w:t>
                      </w:r>
                    </w:p>
                    <w:p w14:paraId="6CC67C38"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r>
                    </w:p>
                    <w:p w14:paraId="15984EAE" w14:textId="77777777" w:rsidR="00583507" w:rsidRPr="00583507"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r>
                      <w:r w:rsidRPr="00583507">
                        <w:rPr>
                          <w:rFonts w:ascii="Consolas" w:hAnsi="Consolas" w:cs="Consolas"/>
                          <w:sz w:val="20"/>
                          <w:szCs w:val="20"/>
                        </w:rPr>
                        <w:tab/>
                        <w:t xml:space="preserve">return </w:t>
                      </w:r>
                      <w:proofErr w:type="spellStart"/>
                      <w:r w:rsidRPr="00583507">
                        <w:rPr>
                          <w:rFonts w:ascii="Consolas" w:hAnsi="Consolas" w:cs="Consolas"/>
                          <w:sz w:val="20"/>
                          <w:szCs w:val="20"/>
                        </w:rPr>
                        <w:t>commandStatus</w:t>
                      </w:r>
                      <w:proofErr w:type="spellEnd"/>
                      <w:r w:rsidRPr="00583507">
                        <w:rPr>
                          <w:rFonts w:ascii="Consolas" w:hAnsi="Consolas" w:cs="Consolas"/>
                          <w:sz w:val="20"/>
                          <w:szCs w:val="20"/>
                        </w:rPr>
                        <w:t>;</w:t>
                      </w:r>
                    </w:p>
                    <w:p w14:paraId="1980ADE3" w14:textId="0F0F3711" w:rsidR="008C1F61" w:rsidRPr="008C1F61" w:rsidRDefault="00583507" w:rsidP="00583507">
                      <w:pPr>
                        <w:autoSpaceDE w:val="0"/>
                        <w:autoSpaceDN w:val="0"/>
                        <w:adjustRightInd w:val="0"/>
                        <w:spacing w:after="0" w:line="240" w:lineRule="auto"/>
                        <w:rPr>
                          <w:rFonts w:ascii="Consolas" w:hAnsi="Consolas" w:cs="Consolas"/>
                          <w:sz w:val="20"/>
                          <w:szCs w:val="20"/>
                        </w:rPr>
                      </w:pPr>
                      <w:r w:rsidRPr="00583507">
                        <w:rPr>
                          <w:rFonts w:ascii="Consolas" w:hAnsi="Consolas" w:cs="Consolas"/>
                          <w:sz w:val="20"/>
                          <w:szCs w:val="20"/>
                        </w:rPr>
                        <w:tab/>
                        <w:t>}</w:t>
                      </w:r>
                    </w:p>
                    <w:p w14:paraId="03F1A33D" w14:textId="789BA278" w:rsidR="008739C5" w:rsidRDefault="008C1F61" w:rsidP="008C1F61">
                      <w:pPr>
                        <w:autoSpaceDE w:val="0"/>
                        <w:autoSpaceDN w:val="0"/>
                        <w:adjustRightInd w:val="0"/>
                        <w:spacing w:after="0" w:line="240" w:lineRule="auto"/>
                        <w:rPr>
                          <w:rFonts w:ascii="Consolas" w:hAnsi="Consolas" w:cs="Consolas"/>
                          <w:sz w:val="20"/>
                          <w:szCs w:val="20"/>
                        </w:rPr>
                      </w:pPr>
                      <w:r w:rsidRPr="008C1F61">
                        <w:rPr>
                          <w:rFonts w:ascii="Consolas" w:hAnsi="Consolas" w:cs="Consolas"/>
                          <w:sz w:val="20"/>
                          <w:szCs w:val="20"/>
                        </w:rPr>
                        <w:tab/>
                      </w:r>
                      <w:r w:rsidRPr="008C1F61">
                        <w:rPr>
                          <w:rFonts w:ascii="Consolas" w:hAnsi="Consolas" w:cs="Consolas"/>
                          <w:sz w:val="20"/>
                          <w:szCs w:val="20"/>
                        </w:rPr>
                        <w:tab/>
                      </w:r>
                      <w:r w:rsidRPr="008C1F61">
                        <w:rPr>
                          <w:rFonts w:ascii="Consolas" w:hAnsi="Consolas" w:cs="Consolas"/>
                          <w:sz w:val="20"/>
                          <w:szCs w:val="20"/>
                        </w:rPr>
                        <w:tab/>
                      </w:r>
                    </w:p>
                  </w:txbxContent>
                </v:textbox>
                <w10:wrap type="square" anchorx="margin"/>
              </v:shape>
            </w:pict>
          </mc:Fallback>
        </mc:AlternateContent>
      </w:r>
      <w:r w:rsidR="00583507">
        <w:t>Remove product</w:t>
      </w:r>
      <w:r w:rsidR="008E33AD">
        <w:t>:</w:t>
      </w:r>
    </w:p>
    <w:p w14:paraId="1CEBA2CE" w14:textId="1BB58905" w:rsidR="001207CB" w:rsidRDefault="001207CB" w:rsidP="001207CB">
      <w:pPr>
        <w:pStyle w:val="ListBullet"/>
        <w:numPr>
          <w:ilvl w:val="0"/>
          <w:numId w:val="0"/>
        </w:numPr>
      </w:pPr>
    </w:p>
    <w:p w14:paraId="317AB83B" w14:textId="54AA8274" w:rsidR="008E33AD" w:rsidRDefault="008C1F61" w:rsidP="00583507">
      <w:pPr>
        <w:pStyle w:val="ListBullet"/>
      </w:pPr>
      <w:r>
        <w:rPr>
          <w:noProof/>
          <w:lang w:eastAsia="en-US"/>
        </w:rPr>
        <mc:AlternateContent>
          <mc:Choice Requires="wps">
            <w:drawing>
              <wp:anchor distT="45720" distB="45720" distL="114300" distR="114300" simplePos="0" relativeHeight="251689984" behindDoc="0" locked="0" layoutInCell="1" allowOverlap="1" wp14:anchorId="4F3E28FC" wp14:editId="04F238ED">
                <wp:simplePos x="0" y="0"/>
                <wp:positionH relativeFrom="margin">
                  <wp:align>left</wp:align>
                </wp:positionH>
                <wp:positionV relativeFrom="paragraph">
                  <wp:posOffset>327025</wp:posOffset>
                </wp:positionV>
                <wp:extent cx="5760720" cy="3516630"/>
                <wp:effectExtent l="0" t="0" r="11430" b="266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516630"/>
                        </a:xfrm>
                        <a:prstGeom prst="rect">
                          <a:avLst/>
                        </a:prstGeom>
                        <a:solidFill>
                          <a:srgbClr val="FFFFFF"/>
                        </a:solidFill>
                        <a:ln w="9525">
                          <a:solidFill>
                            <a:srgbClr val="000000"/>
                          </a:solidFill>
                          <a:miter lim="800000"/>
                          <a:headEnd/>
                          <a:tailEnd/>
                        </a:ln>
                      </wps:spPr>
                      <wps:txbx>
                        <w:txbxContent>
                          <w:p w14:paraId="3A08A300" w14:textId="77777777" w:rsidR="00583507" w:rsidRDefault="00583507" w:rsidP="00583507">
                            <w:r>
                              <w:t xml:space="preserve">public String </w:t>
                            </w:r>
                            <w:proofErr w:type="spellStart"/>
                            <w:proofErr w:type="gramStart"/>
                            <w:r>
                              <w:t>updateProduct</w:t>
                            </w:r>
                            <w:proofErr w:type="spellEnd"/>
                            <w:r>
                              <w:t>(</w:t>
                            </w:r>
                            <w:proofErr w:type="spellStart"/>
                            <w:proofErr w:type="gramEnd"/>
                            <w:r>
                              <w:t>int</w:t>
                            </w:r>
                            <w:proofErr w:type="spellEnd"/>
                            <w:r>
                              <w:t xml:space="preserve"> </w:t>
                            </w:r>
                            <w:proofErr w:type="spellStart"/>
                            <w:r>
                              <w:t>productIndex</w:t>
                            </w:r>
                            <w:proofErr w:type="spellEnd"/>
                            <w:r>
                              <w:t xml:space="preserve">, String </w:t>
                            </w:r>
                            <w:proofErr w:type="spellStart"/>
                            <w:r>
                              <w:t>newName</w:t>
                            </w:r>
                            <w:proofErr w:type="spellEnd"/>
                            <w:r>
                              <w:t xml:space="preserve">, float </w:t>
                            </w:r>
                            <w:proofErr w:type="spellStart"/>
                            <w:r>
                              <w:t>newPrice</w:t>
                            </w:r>
                            <w:proofErr w:type="spellEnd"/>
                            <w:r>
                              <w:t xml:space="preserve">, String </w:t>
                            </w:r>
                            <w:proofErr w:type="spellStart"/>
                            <w:r>
                              <w:t>newDescription</w:t>
                            </w:r>
                            <w:proofErr w:type="spellEnd"/>
                            <w:r>
                              <w:t xml:space="preserve">, </w:t>
                            </w:r>
                            <w:proofErr w:type="spellStart"/>
                            <w:r>
                              <w:t>int</w:t>
                            </w:r>
                            <w:proofErr w:type="spellEnd"/>
                            <w:r>
                              <w:t xml:space="preserve"> </w:t>
                            </w:r>
                            <w:proofErr w:type="spellStart"/>
                            <w:r>
                              <w:t>newQuantity</w:t>
                            </w:r>
                            <w:proofErr w:type="spellEnd"/>
                            <w:r>
                              <w:t>){</w:t>
                            </w:r>
                          </w:p>
                          <w:p w14:paraId="7862079F" w14:textId="77777777" w:rsidR="00583507" w:rsidRDefault="00583507" w:rsidP="00583507">
                            <w:r>
                              <w:tab/>
                            </w:r>
                            <w:r>
                              <w:tab/>
                              <w:t xml:space="preserve">String </w:t>
                            </w:r>
                            <w:proofErr w:type="spellStart"/>
                            <w:r>
                              <w:t>commandStatus</w:t>
                            </w:r>
                            <w:proofErr w:type="spellEnd"/>
                            <w:r>
                              <w:t xml:space="preserve"> = null;</w:t>
                            </w:r>
                          </w:p>
                          <w:p w14:paraId="63CB49AF" w14:textId="77777777" w:rsidR="00583507" w:rsidRDefault="00583507" w:rsidP="00583507">
                            <w:r>
                              <w:tab/>
                            </w:r>
                            <w:r>
                              <w:tab/>
                            </w:r>
                            <w:proofErr w:type="gramStart"/>
                            <w:r>
                              <w:t>try{</w:t>
                            </w:r>
                            <w:proofErr w:type="gramEnd"/>
                          </w:p>
                          <w:p w14:paraId="08D6A036" w14:textId="77777777" w:rsidR="00583507" w:rsidRDefault="00583507" w:rsidP="00583507">
                            <w:r>
                              <w:tab/>
                            </w:r>
                            <w:r>
                              <w:tab/>
                            </w:r>
                            <w:r>
                              <w:tab/>
                              <w:t xml:space="preserve">String </w:t>
                            </w:r>
                            <w:proofErr w:type="spellStart"/>
                            <w:r>
                              <w:t>product_stm</w:t>
                            </w:r>
                            <w:proofErr w:type="spellEnd"/>
                            <w:r>
                              <w:t xml:space="preserve"> = </w:t>
                            </w:r>
                            <w:proofErr w:type="spellStart"/>
                            <w:r>
                              <w:t>String.format</w:t>
                            </w:r>
                            <w:proofErr w:type="spellEnd"/>
                            <w:r>
                              <w:t>("UPDATE product SET name = '%s', price=%s, description='%s', quantity = %</w:t>
                            </w:r>
                            <w:proofErr w:type="gramStart"/>
                            <w:r>
                              <w:t>s  WHERE</w:t>
                            </w:r>
                            <w:proofErr w:type="gramEnd"/>
                            <w:r>
                              <w:t xml:space="preserve"> </w:t>
                            </w:r>
                            <w:proofErr w:type="spellStart"/>
                            <w:r>
                              <w:t>productId</w:t>
                            </w:r>
                            <w:proofErr w:type="spellEnd"/>
                            <w:r>
                              <w:t xml:space="preserve"> = %s",</w:t>
                            </w:r>
                            <w:proofErr w:type="spellStart"/>
                            <w:r>
                              <w:t>newName</w:t>
                            </w:r>
                            <w:proofErr w:type="spellEnd"/>
                            <w:r>
                              <w:t xml:space="preserve">, </w:t>
                            </w:r>
                            <w:proofErr w:type="spellStart"/>
                            <w:r>
                              <w:t>newPrice</w:t>
                            </w:r>
                            <w:proofErr w:type="spellEnd"/>
                            <w:r>
                              <w:t xml:space="preserve">, </w:t>
                            </w:r>
                            <w:proofErr w:type="spellStart"/>
                            <w:r>
                              <w:t>newDescription</w:t>
                            </w:r>
                            <w:proofErr w:type="spellEnd"/>
                            <w:r>
                              <w:t xml:space="preserve">, </w:t>
                            </w:r>
                            <w:proofErr w:type="spellStart"/>
                            <w:r>
                              <w:t>newQuantity</w:t>
                            </w:r>
                            <w:proofErr w:type="spellEnd"/>
                            <w:r>
                              <w:t xml:space="preserve">, </w:t>
                            </w:r>
                            <w:proofErr w:type="spellStart"/>
                            <w:r>
                              <w:t>productIndex</w:t>
                            </w:r>
                            <w:proofErr w:type="spellEnd"/>
                            <w:r>
                              <w:t>);</w:t>
                            </w:r>
                          </w:p>
                          <w:p w14:paraId="2CCCDEBB" w14:textId="77777777" w:rsidR="00583507" w:rsidRDefault="00583507" w:rsidP="00583507">
                            <w:r>
                              <w:tab/>
                            </w:r>
                            <w:r>
                              <w:tab/>
                            </w:r>
                            <w:r>
                              <w:tab/>
                            </w:r>
                            <w:proofErr w:type="spellStart"/>
                            <w:r>
                              <w:t>int</w:t>
                            </w:r>
                            <w:proofErr w:type="spellEnd"/>
                            <w:r>
                              <w:t xml:space="preserve"> result = </w:t>
                            </w:r>
                            <w:proofErr w:type="spellStart"/>
                            <w:r>
                              <w:t>dbManager.updateMyRecord</w:t>
                            </w:r>
                            <w:proofErr w:type="spellEnd"/>
                            <w:r>
                              <w:t>(</w:t>
                            </w:r>
                            <w:proofErr w:type="spellStart"/>
                            <w:r>
                              <w:t>product_stm</w:t>
                            </w:r>
                            <w:proofErr w:type="spellEnd"/>
                            <w:r>
                              <w:t>);</w:t>
                            </w:r>
                          </w:p>
                          <w:p w14:paraId="4A897EBB" w14:textId="77777777" w:rsidR="00583507" w:rsidRDefault="00583507" w:rsidP="00583507">
                            <w:r>
                              <w:tab/>
                            </w:r>
                            <w:r>
                              <w:tab/>
                            </w:r>
                            <w:r>
                              <w:tab/>
                            </w:r>
                            <w:proofErr w:type="spellStart"/>
                            <w:r>
                              <w:t>System.out.println</w:t>
                            </w:r>
                            <w:proofErr w:type="spellEnd"/>
                            <w:r>
                              <w:t>(result);</w:t>
                            </w:r>
                          </w:p>
                          <w:p w14:paraId="17CF9AC3" w14:textId="77777777" w:rsidR="00583507" w:rsidRDefault="00583507" w:rsidP="00583507">
                            <w:r>
                              <w:tab/>
                            </w:r>
                            <w:r>
                              <w:tab/>
                            </w:r>
                            <w:r>
                              <w:tab/>
                              <w:t>if(result&gt;</w:t>
                            </w:r>
                            <w:proofErr w:type="gramStart"/>
                            <w:r>
                              <w:t>0){</w:t>
                            </w:r>
                            <w:proofErr w:type="gramEnd"/>
                            <w:r>
                              <w:t xml:space="preserve"> </w:t>
                            </w:r>
                          </w:p>
                          <w:p w14:paraId="1270E19E" w14:textId="77777777" w:rsidR="00583507" w:rsidRDefault="00583507" w:rsidP="00583507">
                            <w:r>
                              <w:tab/>
                            </w:r>
                            <w:r>
                              <w:tab/>
                            </w:r>
                            <w:r>
                              <w:tab/>
                            </w:r>
                            <w:r>
                              <w:tab/>
                            </w:r>
                            <w:proofErr w:type="spellStart"/>
                            <w:r>
                              <w:t>commandStatus</w:t>
                            </w:r>
                            <w:proofErr w:type="spellEnd"/>
                            <w:r>
                              <w:t xml:space="preserve"> = "Product has been updated successfully!";</w:t>
                            </w:r>
                          </w:p>
                          <w:p w14:paraId="0F8C1569" w14:textId="77777777" w:rsidR="00583507" w:rsidRDefault="00583507" w:rsidP="00583507">
                            <w:r>
                              <w:tab/>
                            </w:r>
                            <w:r>
                              <w:tab/>
                            </w:r>
                            <w:r>
                              <w:tab/>
                            </w:r>
                          </w:p>
                          <w:p w14:paraId="0C1E1AAA" w14:textId="77777777" w:rsidR="00583507" w:rsidRDefault="00583507" w:rsidP="00583507">
                            <w:r>
                              <w:tab/>
                            </w:r>
                            <w:r>
                              <w:tab/>
                            </w:r>
                            <w:r>
                              <w:tab/>
                              <w:t xml:space="preserve">} </w:t>
                            </w:r>
                            <w:proofErr w:type="gramStart"/>
                            <w:r>
                              <w:t>else{</w:t>
                            </w:r>
                            <w:proofErr w:type="gramEnd"/>
                          </w:p>
                          <w:p w14:paraId="79F1A41A" w14:textId="77777777" w:rsidR="00583507" w:rsidRDefault="00583507" w:rsidP="00583507">
                            <w:r>
                              <w:tab/>
                            </w:r>
                            <w:r>
                              <w:tab/>
                            </w:r>
                            <w:r>
                              <w:tab/>
                            </w:r>
                            <w:r>
                              <w:tab/>
                            </w:r>
                            <w:proofErr w:type="spellStart"/>
                            <w:r>
                              <w:t>commandStatus</w:t>
                            </w:r>
                            <w:proofErr w:type="spellEnd"/>
                            <w:r>
                              <w:t xml:space="preserve"> = "Please try again later!";</w:t>
                            </w:r>
                          </w:p>
                          <w:p w14:paraId="46316A10" w14:textId="77777777" w:rsidR="00583507" w:rsidRDefault="00583507" w:rsidP="00583507">
                            <w:r>
                              <w:tab/>
                            </w:r>
                            <w:r>
                              <w:tab/>
                            </w:r>
                            <w:r>
                              <w:tab/>
                              <w:t>}</w:t>
                            </w:r>
                          </w:p>
                          <w:p w14:paraId="70BEC1F3" w14:textId="77777777" w:rsidR="00583507" w:rsidRDefault="00583507" w:rsidP="00583507">
                            <w:r>
                              <w:tab/>
                            </w:r>
                            <w:r>
                              <w:tab/>
                            </w:r>
                            <w:r>
                              <w:tab/>
                              <w:t xml:space="preserve">return </w:t>
                            </w:r>
                            <w:proofErr w:type="spellStart"/>
                            <w:r>
                              <w:t>commandStatus</w:t>
                            </w:r>
                            <w:proofErr w:type="spellEnd"/>
                            <w:r>
                              <w:t>;</w:t>
                            </w:r>
                          </w:p>
                          <w:p w14:paraId="612374D2" w14:textId="77777777" w:rsidR="00583507" w:rsidRDefault="00583507" w:rsidP="00583507">
                            <w:r>
                              <w:tab/>
                            </w:r>
                            <w:r>
                              <w:tab/>
                            </w:r>
                            <w:proofErr w:type="gramStart"/>
                            <w:r>
                              <w:t>}catch</w:t>
                            </w:r>
                            <w:proofErr w:type="gramEnd"/>
                            <w:r>
                              <w:t>(Exception e){</w:t>
                            </w:r>
                          </w:p>
                          <w:p w14:paraId="28458BB6" w14:textId="77777777" w:rsidR="00583507" w:rsidRDefault="00583507" w:rsidP="00583507">
                            <w:r>
                              <w:tab/>
                            </w:r>
                            <w:r>
                              <w:tab/>
                            </w:r>
                            <w:r>
                              <w:tab/>
                            </w:r>
                            <w:proofErr w:type="spellStart"/>
                            <w:r>
                              <w:t>commandStatus</w:t>
                            </w:r>
                            <w:proofErr w:type="spellEnd"/>
                            <w:r>
                              <w:t xml:space="preserve"> = "Please try again later!";</w:t>
                            </w:r>
                          </w:p>
                          <w:p w14:paraId="0F0D7C6B" w14:textId="77777777" w:rsidR="00583507" w:rsidRDefault="00583507" w:rsidP="00583507">
                            <w:r>
                              <w:tab/>
                            </w:r>
                            <w:r>
                              <w:tab/>
                            </w:r>
                            <w:r>
                              <w:tab/>
                            </w:r>
                            <w:proofErr w:type="spellStart"/>
                            <w:r>
                              <w:t>System.out.println</w:t>
                            </w:r>
                            <w:proofErr w:type="spellEnd"/>
                            <w:r>
                              <w:t xml:space="preserve">("Database Exception" + </w:t>
                            </w:r>
                            <w:proofErr w:type="spellStart"/>
                            <w:proofErr w:type="gramStart"/>
                            <w:r>
                              <w:t>e.getMessage</w:t>
                            </w:r>
                            <w:proofErr w:type="spellEnd"/>
                            <w:proofErr w:type="gramEnd"/>
                            <w:r>
                              <w:t>());</w:t>
                            </w:r>
                          </w:p>
                          <w:p w14:paraId="136ACA4C" w14:textId="77777777" w:rsidR="00583507" w:rsidRDefault="00583507" w:rsidP="00583507">
                            <w:r>
                              <w:tab/>
                            </w:r>
                            <w:r>
                              <w:tab/>
                              <w:t>}</w:t>
                            </w:r>
                          </w:p>
                          <w:p w14:paraId="02DF8CA5" w14:textId="77777777" w:rsidR="00583507" w:rsidRDefault="00583507" w:rsidP="00583507">
                            <w:r>
                              <w:tab/>
                            </w:r>
                            <w:r>
                              <w:tab/>
                            </w:r>
                          </w:p>
                          <w:p w14:paraId="552350E9" w14:textId="77777777" w:rsidR="00583507" w:rsidRDefault="00583507" w:rsidP="00583507">
                            <w:r>
                              <w:tab/>
                            </w:r>
                            <w:r>
                              <w:tab/>
                              <w:t xml:space="preserve">return </w:t>
                            </w:r>
                            <w:proofErr w:type="spellStart"/>
                            <w:r>
                              <w:t>commandStatus</w:t>
                            </w:r>
                            <w:proofErr w:type="spellEnd"/>
                            <w:r>
                              <w:t>;</w:t>
                            </w:r>
                          </w:p>
                          <w:p w14:paraId="090FE244" w14:textId="46E3D29D" w:rsidR="008739C5" w:rsidRDefault="00583507" w:rsidP="00583507">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E28FC" id="_x0000_s1028" type="#_x0000_t202" style="position:absolute;left:0;text-align:left;margin-left:0;margin-top:25.75pt;width:453.6pt;height:276.9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">
                <v:textbox>
                  <w:txbxContent>
                    <w:p w14:paraId="3A08A300" w14:textId="77777777" w:rsidR="00583507" w:rsidRDefault="00583507" w:rsidP="00583507">
                      <w:r>
                        <w:t xml:space="preserve">public String </w:t>
                      </w:r>
                      <w:proofErr w:type="spellStart"/>
                      <w:proofErr w:type="gramStart"/>
                      <w:r>
                        <w:t>updateProduct</w:t>
                      </w:r>
                      <w:proofErr w:type="spellEnd"/>
                      <w:r>
                        <w:t>(</w:t>
                      </w:r>
                      <w:proofErr w:type="spellStart"/>
                      <w:proofErr w:type="gramEnd"/>
                      <w:r>
                        <w:t>int</w:t>
                      </w:r>
                      <w:proofErr w:type="spellEnd"/>
                      <w:r>
                        <w:t xml:space="preserve"> </w:t>
                      </w:r>
                      <w:proofErr w:type="spellStart"/>
                      <w:r>
                        <w:t>productIndex</w:t>
                      </w:r>
                      <w:proofErr w:type="spellEnd"/>
                      <w:r>
                        <w:t xml:space="preserve">, String </w:t>
                      </w:r>
                      <w:proofErr w:type="spellStart"/>
                      <w:r>
                        <w:t>newName</w:t>
                      </w:r>
                      <w:proofErr w:type="spellEnd"/>
                      <w:r>
                        <w:t xml:space="preserve">, float </w:t>
                      </w:r>
                      <w:proofErr w:type="spellStart"/>
                      <w:r>
                        <w:t>newPrice</w:t>
                      </w:r>
                      <w:proofErr w:type="spellEnd"/>
                      <w:r>
                        <w:t xml:space="preserve">, String </w:t>
                      </w:r>
                      <w:proofErr w:type="spellStart"/>
                      <w:r>
                        <w:t>newDescription</w:t>
                      </w:r>
                      <w:proofErr w:type="spellEnd"/>
                      <w:r>
                        <w:t xml:space="preserve">, </w:t>
                      </w:r>
                      <w:proofErr w:type="spellStart"/>
                      <w:r>
                        <w:t>int</w:t>
                      </w:r>
                      <w:proofErr w:type="spellEnd"/>
                      <w:r>
                        <w:t xml:space="preserve"> </w:t>
                      </w:r>
                      <w:proofErr w:type="spellStart"/>
                      <w:r>
                        <w:t>newQuantity</w:t>
                      </w:r>
                      <w:proofErr w:type="spellEnd"/>
                      <w:r>
                        <w:t>){</w:t>
                      </w:r>
                    </w:p>
                    <w:p w14:paraId="7862079F" w14:textId="77777777" w:rsidR="00583507" w:rsidRDefault="00583507" w:rsidP="00583507">
                      <w:r>
                        <w:tab/>
                      </w:r>
                      <w:r>
                        <w:tab/>
                        <w:t xml:space="preserve">String </w:t>
                      </w:r>
                      <w:proofErr w:type="spellStart"/>
                      <w:r>
                        <w:t>commandStatus</w:t>
                      </w:r>
                      <w:proofErr w:type="spellEnd"/>
                      <w:r>
                        <w:t xml:space="preserve"> = null;</w:t>
                      </w:r>
                    </w:p>
                    <w:p w14:paraId="63CB49AF" w14:textId="77777777" w:rsidR="00583507" w:rsidRDefault="00583507" w:rsidP="00583507">
                      <w:r>
                        <w:tab/>
                      </w:r>
                      <w:r>
                        <w:tab/>
                      </w:r>
                      <w:proofErr w:type="gramStart"/>
                      <w:r>
                        <w:t>try{</w:t>
                      </w:r>
                      <w:proofErr w:type="gramEnd"/>
                    </w:p>
                    <w:p w14:paraId="08D6A036" w14:textId="77777777" w:rsidR="00583507" w:rsidRDefault="00583507" w:rsidP="00583507">
                      <w:r>
                        <w:tab/>
                      </w:r>
                      <w:r>
                        <w:tab/>
                      </w:r>
                      <w:r>
                        <w:tab/>
                        <w:t xml:space="preserve">String </w:t>
                      </w:r>
                      <w:proofErr w:type="spellStart"/>
                      <w:r>
                        <w:t>product_stm</w:t>
                      </w:r>
                      <w:proofErr w:type="spellEnd"/>
                      <w:r>
                        <w:t xml:space="preserve"> = </w:t>
                      </w:r>
                      <w:proofErr w:type="spellStart"/>
                      <w:r>
                        <w:t>String.format</w:t>
                      </w:r>
                      <w:proofErr w:type="spellEnd"/>
                      <w:r>
                        <w:t>("UPDATE product SET name = '%s', price=%s, description='%s', quantity = %</w:t>
                      </w:r>
                      <w:proofErr w:type="gramStart"/>
                      <w:r>
                        <w:t>s  WHERE</w:t>
                      </w:r>
                      <w:proofErr w:type="gramEnd"/>
                      <w:r>
                        <w:t xml:space="preserve"> </w:t>
                      </w:r>
                      <w:proofErr w:type="spellStart"/>
                      <w:r>
                        <w:t>productId</w:t>
                      </w:r>
                      <w:proofErr w:type="spellEnd"/>
                      <w:r>
                        <w:t xml:space="preserve"> = %s",</w:t>
                      </w:r>
                      <w:proofErr w:type="spellStart"/>
                      <w:r>
                        <w:t>newName</w:t>
                      </w:r>
                      <w:proofErr w:type="spellEnd"/>
                      <w:r>
                        <w:t xml:space="preserve">, </w:t>
                      </w:r>
                      <w:proofErr w:type="spellStart"/>
                      <w:r>
                        <w:t>newPrice</w:t>
                      </w:r>
                      <w:proofErr w:type="spellEnd"/>
                      <w:r>
                        <w:t xml:space="preserve">, </w:t>
                      </w:r>
                      <w:proofErr w:type="spellStart"/>
                      <w:r>
                        <w:t>newDescription</w:t>
                      </w:r>
                      <w:proofErr w:type="spellEnd"/>
                      <w:r>
                        <w:t xml:space="preserve">, </w:t>
                      </w:r>
                      <w:proofErr w:type="spellStart"/>
                      <w:r>
                        <w:t>newQuantity</w:t>
                      </w:r>
                      <w:proofErr w:type="spellEnd"/>
                      <w:r>
                        <w:t xml:space="preserve">, </w:t>
                      </w:r>
                      <w:proofErr w:type="spellStart"/>
                      <w:r>
                        <w:t>productIndex</w:t>
                      </w:r>
                      <w:proofErr w:type="spellEnd"/>
                      <w:r>
                        <w:t>);</w:t>
                      </w:r>
                    </w:p>
                    <w:p w14:paraId="2CCCDEBB" w14:textId="77777777" w:rsidR="00583507" w:rsidRDefault="00583507" w:rsidP="00583507">
                      <w:r>
                        <w:tab/>
                      </w:r>
                      <w:r>
                        <w:tab/>
                      </w:r>
                      <w:r>
                        <w:tab/>
                      </w:r>
                      <w:proofErr w:type="spellStart"/>
                      <w:r>
                        <w:t>int</w:t>
                      </w:r>
                      <w:proofErr w:type="spellEnd"/>
                      <w:r>
                        <w:t xml:space="preserve"> result = </w:t>
                      </w:r>
                      <w:proofErr w:type="spellStart"/>
                      <w:r>
                        <w:t>dbManager.updateMyRecord</w:t>
                      </w:r>
                      <w:proofErr w:type="spellEnd"/>
                      <w:r>
                        <w:t>(</w:t>
                      </w:r>
                      <w:proofErr w:type="spellStart"/>
                      <w:r>
                        <w:t>product_stm</w:t>
                      </w:r>
                      <w:proofErr w:type="spellEnd"/>
                      <w:r>
                        <w:t>);</w:t>
                      </w:r>
                    </w:p>
                    <w:p w14:paraId="4A897EBB" w14:textId="77777777" w:rsidR="00583507" w:rsidRDefault="00583507" w:rsidP="00583507">
                      <w:r>
                        <w:tab/>
                      </w:r>
                      <w:r>
                        <w:tab/>
                      </w:r>
                      <w:r>
                        <w:tab/>
                      </w:r>
                      <w:proofErr w:type="spellStart"/>
                      <w:r>
                        <w:t>System.out.println</w:t>
                      </w:r>
                      <w:proofErr w:type="spellEnd"/>
                      <w:r>
                        <w:t>(result);</w:t>
                      </w:r>
                    </w:p>
                    <w:p w14:paraId="17CF9AC3" w14:textId="77777777" w:rsidR="00583507" w:rsidRDefault="00583507" w:rsidP="00583507">
                      <w:r>
                        <w:tab/>
                      </w:r>
                      <w:r>
                        <w:tab/>
                      </w:r>
                      <w:r>
                        <w:tab/>
                        <w:t>if(result&gt;</w:t>
                      </w:r>
                      <w:proofErr w:type="gramStart"/>
                      <w:r>
                        <w:t>0){</w:t>
                      </w:r>
                      <w:proofErr w:type="gramEnd"/>
                      <w:r>
                        <w:t xml:space="preserve"> </w:t>
                      </w:r>
                    </w:p>
                    <w:p w14:paraId="1270E19E" w14:textId="77777777" w:rsidR="00583507" w:rsidRDefault="00583507" w:rsidP="00583507">
                      <w:r>
                        <w:tab/>
                      </w:r>
                      <w:r>
                        <w:tab/>
                      </w:r>
                      <w:r>
                        <w:tab/>
                      </w:r>
                      <w:r>
                        <w:tab/>
                      </w:r>
                      <w:proofErr w:type="spellStart"/>
                      <w:r>
                        <w:t>commandStatus</w:t>
                      </w:r>
                      <w:proofErr w:type="spellEnd"/>
                      <w:r>
                        <w:t xml:space="preserve"> = "Product has been updated successfully!";</w:t>
                      </w:r>
                    </w:p>
                    <w:p w14:paraId="0F8C1569" w14:textId="77777777" w:rsidR="00583507" w:rsidRDefault="00583507" w:rsidP="00583507">
                      <w:r>
                        <w:tab/>
                      </w:r>
                      <w:r>
                        <w:tab/>
                      </w:r>
                      <w:r>
                        <w:tab/>
                      </w:r>
                    </w:p>
                    <w:p w14:paraId="0C1E1AAA" w14:textId="77777777" w:rsidR="00583507" w:rsidRDefault="00583507" w:rsidP="00583507">
                      <w:r>
                        <w:tab/>
                      </w:r>
                      <w:r>
                        <w:tab/>
                      </w:r>
                      <w:r>
                        <w:tab/>
                        <w:t xml:space="preserve">} </w:t>
                      </w:r>
                      <w:proofErr w:type="gramStart"/>
                      <w:r>
                        <w:t>else{</w:t>
                      </w:r>
                      <w:proofErr w:type="gramEnd"/>
                    </w:p>
                    <w:p w14:paraId="79F1A41A" w14:textId="77777777" w:rsidR="00583507" w:rsidRDefault="00583507" w:rsidP="00583507">
                      <w:r>
                        <w:tab/>
                      </w:r>
                      <w:r>
                        <w:tab/>
                      </w:r>
                      <w:r>
                        <w:tab/>
                      </w:r>
                      <w:r>
                        <w:tab/>
                      </w:r>
                      <w:proofErr w:type="spellStart"/>
                      <w:r>
                        <w:t>commandStatus</w:t>
                      </w:r>
                      <w:proofErr w:type="spellEnd"/>
                      <w:r>
                        <w:t xml:space="preserve"> = "Please try again later!";</w:t>
                      </w:r>
                    </w:p>
                    <w:p w14:paraId="46316A10" w14:textId="77777777" w:rsidR="00583507" w:rsidRDefault="00583507" w:rsidP="00583507">
                      <w:r>
                        <w:tab/>
                      </w:r>
                      <w:r>
                        <w:tab/>
                      </w:r>
                      <w:r>
                        <w:tab/>
                        <w:t>}</w:t>
                      </w:r>
                    </w:p>
                    <w:p w14:paraId="70BEC1F3" w14:textId="77777777" w:rsidR="00583507" w:rsidRDefault="00583507" w:rsidP="00583507">
                      <w:r>
                        <w:tab/>
                      </w:r>
                      <w:r>
                        <w:tab/>
                      </w:r>
                      <w:r>
                        <w:tab/>
                        <w:t xml:space="preserve">return </w:t>
                      </w:r>
                      <w:proofErr w:type="spellStart"/>
                      <w:r>
                        <w:t>commandStatus</w:t>
                      </w:r>
                      <w:proofErr w:type="spellEnd"/>
                      <w:r>
                        <w:t>;</w:t>
                      </w:r>
                    </w:p>
                    <w:p w14:paraId="612374D2" w14:textId="77777777" w:rsidR="00583507" w:rsidRDefault="00583507" w:rsidP="00583507">
                      <w:r>
                        <w:tab/>
                      </w:r>
                      <w:r>
                        <w:tab/>
                      </w:r>
                      <w:proofErr w:type="gramStart"/>
                      <w:r>
                        <w:t>}catch</w:t>
                      </w:r>
                      <w:proofErr w:type="gramEnd"/>
                      <w:r>
                        <w:t>(Exception e){</w:t>
                      </w:r>
                    </w:p>
                    <w:p w14:paraId="28458BB6" w14:textId="77777777" w:rsidR="00583507" w:rsidRDefault="00583507" w:rsidP="00583507">
                      <w:r>
                        <w:tab/>
                      </w:r>
                      <w:r>
                        <w:tab/>
                      </w:r>
                      <w:r>
                        <w:tab/>
                      </w:r>
                      <w:proofErr w:type="spellStart"/>
                      <w:r>
                        <w:t>commandStatus</w:t>
                      </w:r>
                      <w:proofErr w:type="spellEnd"/>
                      <w:r>
                        <w:t xml:space="preserve"> = "Please try again later!";</w:t>
                      </w:r>
                    </w:p>
                    <w:p w14:paraId="0F0D7C6B" w14:textId="77777777" w:rsidR="00583507" w:rsidRDefault="00583507" w:rsidP="00583507">
                      <w:r>
                        <w:tab/>
                      </w:r>
                      <w:r>
                        <w:tab/>
                      </w:r>
                      <w:r>
                        <w:tab/>
                      </w:r>
                      <w:proofErr w:type="spellStart"/>
                      <w:r>
                        <w:t>System.out.println</w:t>
                      </w:r>
                      <w:proofErr w:type="spellEnd"/>
                      <w:r>
                        <w:t xml:space="preserve">("Database Exception" + </w:t>
                      </w:r>
                      <w:proofErr w:type="spellStart"/>
                      <w:proofErr w:type="gramStart"/>
                      <w:r>
                        <w:t>e.getMessage</w:t>
                      </w:r>
                      <w:proofErr w:type="spellEnd"/>
                      <w:proofErr w:type="gramEnd"/>
                      <w:r>
                        <w:t>());</w:t>
                      </w:r>
                    </w:p>
                    <w:p w14:paraId="136ACA4C" w14:textId="77777777" w:rsidR="00583507" w:rsidRDefault="00583507" w:rsidP="00583507">
                      <w:r>
                        <w:tab/>
                      </w:r>
                      <w:r>
                        <w:tab/>
                        <w:t>}</w:t>
                      </w:r>
                    </w:p>
                    <w:p w14:paraId="02DF8CA5" w14:textId="77777777" w:rsidR="00583507" w:rsidRDefault="00583507" w:rsidP="00583507">
                      <w:r>
                        <w:tab/>
                      </w:r>
                      <w:r>
                        <w:tab/>
                      </w:r>
                    </w:p>
                    <w:p w14:paraId="552350E9" w14:textId="77777777" w:rsidR="00583507" w:rsidRDefault="00583507" w:rsidP="00583507">
                      <w:r>
                        <w:tab/>
                      </w:r>
                      <w:r>
                        <w:tab/>
                        <w:t xml:space="preserve">return </w:t>
                      </w:r>
                      <w:proofErr w:type="spellStart"/>
                      <w:r>
                        <w:t>commandStatus</w:t>
                      </w:r>
                      <w:proofErr w:type="spellEnd"/>
                      <w:r>
                        <w:t>;</w:t>
                      </w:r>
                    </w:p>
                    <w:p w14:paraId="090FE244" w14:textId="46E3D29D" w:rsidR="008739C5" w:rsidRDefault="00583507" w:rsidP="00583507">
                      <w:r>
                        <w:tab/>
                        <w:t>}</w:t>
                      </w:r>
                    </w:p>
                  </w:txbxContent>
                </v:textbox>
                <w10:wrap type="square" anchorx="margin"/>
              </v:shape>
            </w:pict>
          </mc:Fallback>
        </mc:AlternateContent>
      </w:r>
      <w:r w:rsidR="008757AF" w:rsidRPr="008757AF">
        <w:t xml:space="preserve"> </w:t>
      </w:r>
      <w:r w:rsidR="00583507">
        <w:t>Update Product</w:t>
      </w:r>
      <w:r w:rsidR="008E33AD">
        <w:t>:</w:t>
      </w:r>
    </w:p>
    <w:p w14:paraId="39F3B8E3" w14:textId="5E9B4F3B" w:rsidR="001207CB" w:rsidRDefault="001207CB" w:rsidP="001207CB">
      <w:pPr>
        <w:pStyle w:val="ListParagraph"/>
      </w:pPr>
    </w:p>
    <w:p w14:paraId="5F4FD366" w14:textId="0284514A" w:rsidR="001207CB" w:rsidRDefault="001207CB" w:rsidP="008E33AD"/>
    <w:p w14:paraId="29E8083E" w14:textId="4F57548A" w:rsidR="00EE6130" w:rsidRPr="002E535E" w:rsidRDefault="00EE6130" w:rsidP="00EE6130">
      <w:pPr>
        <w:pStyle w:val="Heading1"/>
        <w:rPr>
          <w:sz w:val="48"/>
          <w:szCs w:val="48"/>
        </w:rPr>
      </w:pPr>
      <w:r>
        <w:rPr>
          <w:rStyle w:val="Emphasis"/>
          <w:sz w:val="48"/>
          <w:szCs w:val="48"/>
        </w:rPr>
        <w:t>Sample</w:t>
      </w:r>
      <w:r w:rsidRPr="002E535E">
        <w:rPr>
          <w:sz w:val="48"/>
          <w:szCs w:val="48"/>
        </w:rPr>
        <w:br/>
      </w:r>
      <w:r>
        <w:rPr>
          <w:sz w:val="48"/>
          <w:szCs w:val="48"/>
        </w:rPr>
        <w:t>Runs</w:t>
      </w:r>
    </w:p>
    <w:p w14:paraId="4590F3C9" w14:textId="6B7254FC" w:rsidR="00EE6130" w:rsidRDefault="00EE6130" w:rsidP="00EE6130">
      <w:r>
        <w:t>In this section you’ll see screenshots of sample runs. The system is minimal, so there is no GUI, instead every interaction happen using command prompt.</w:t>
      </w:r>
    </w:p>
    <w:p w14:paraId="64E547E0" w14:textId="01928849" w:rsidR="00EE6130" w:rsidRDefault="00EE6130" w:rsidP="00EE6130">
      <w:pPr>
        <w:pStyle w:val="Heading2"/>
      </w:pPr>
      <w:r>
        <w:t>Screenshots</w:t>
      </w:r>
    </w:p>
    <w:p w14:paraId="6D82FDAE" w14:textId="1B3A882C" w:rsidR="00CF1761" w:rsidRDefault="00324D76" w:rsidP="00324D76">
      <w:r>
        <w:t>All required functionalities has been implemented and h</w:t>
      </w:r>
      <w:r w:rsidR="00CF1761">
        <w:t>er</w:t>
      </w:r>
      <w:r w:rsidR="00A91D57">
        <w:t>e is a sample run</w:t>
      </w:r>
      <w:r>
        <w:t xml:space="preserve"> of an</w:t>
      </w:r>
      <w:r w:rsidR="00A91D57">
        <w:t xml:space="preserve"> action from two different machine</w:t>
      </w:r>
      <w:r>
        <w:t xml:space="preserve"> in synchronized way</w:t>
      </w:r>
      <w:r w:rsidR="00A91D57">
        <w:t>:</w:t>
      </w:r>
    </w:p>
    <w:p w14:paraId="5DC2B951" w14:textId="2DB593DF" w:rsidR="00CF1761" w:rsidRPr="00CF1761" w:rsidRDefault="00CF1761" w:rsidP="00CF1761">
      <w:r>
        <w:rPr>
          <w:noProof/>
          <w:lang w:eastAsia="en-US"/>
        </w:rPr>
        <w:drawing>
          <wp:inline distT="0" distB="0" distL="0" distR="0" wp14:anchorId="71114144" wp14:editId="3A26870C">
            <wp:extent cx="5458660" cy="28018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70156" cy="2807715"/>
                    </a:xfrm>
                    <a:prstGeom prst="rect">
                      <a:avLst/>
                    </a:prstGeom>
                    <a:noFill/>
                    <a:ln>
                      <a:noFill/>
                    </a:ln>
                  </pic:spPr>
                </pic:pic>
              </a:graphicData>
            </a:graphic>
          </wp:inline>
        </w:drawing>
      </w:r>
    </w:p>
    <w:p w14:paraId="12C07EAF" w14:textId="306B7CEA" w:rsidR="00005DC0" w:rsidRDefault="00005DC0" w:rsidP="00005DC0"/>
    <w:p w14:paraId="7ECD6AD8" w14:textId="38D536CD" w:rsidR="00FF7423" w:rsidRDefault="00943EFB" w:rsidP="00005DC0">
      <w:pPr>
        <w:rPr>
          <w:noProof/>
          <w:lang w:eastAsia="en-US"/>
        </w:rPr>
      </w:pPr>
      <w:r>
        <w:rPr>
          <w:noProof/>
          <w:lang w:eastAsia="en-US"/>
        </w:rPr>
        <w:t>This is a sample run of browsing system products from database:</w:t>
      </w:r>
    </w:p>
    <w:p w14:paraId="66A42CDD" w14:textId="1CA9FA67" w:rsidR="00943EFB" w:rsidRDefault="00943EFB" w:rsidP="00005DC0">
      <w:pPr>
        <w:rPr>
          <w:noProof/>
          <w:lang w:eastAsia="en-US"/>
        </w:rPr>
      </w:pPr>
      <w:r>
        <w:rPr>
          <w:noProof/>
          <w:lang w:eastAsia="en-US"/>
        </w:rPr>
        <w:drawing>
          <wp:inline distT="0" distB="0" distL="0" distR="0" wp14:anchorId="03318655" wp14:editId="5F53E29C">
            <wp:extent cx="5485929" cy="2848708"/>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07955" cy="2860145"/>
                    </a:xfrm>
                    <a:prstGeom prst="rect">
                      <a:avLst/>
                    </a:prstGeom>
                    <a:noFill/>
                    <a:ln>
                      <a:noFill/>
                    </a:ln>
                  </pic:spPr>
                </pic:pic>
              </a:graphicData>
            </a:graphic>
          </wp:inline>
        </w:drawing>
      </w:r>
    </w:p>
    <w:p w14:paraId="3F38DDA3" w14:textId="0B1E21E7" w:rsidR="00943EFB" w:rsidRDefault="00943EFB" w:rsidP="00324D76">
      <w:pPr>
        <w:rPr>
          <w:noProof/>
          <w:lang w:eastAsia="en-US"/>
        </w:rPr>
      </w:pPr>
      <w:r>
        <w:t>This a sample run of adding a new product by admin user:</w:t>
      </w:r>
    </w:p>
    <w:p w14:paraId="2EA76D6F" w14:textId="709C98BD" w:rsidR="00E80E01" w:rsidRDefault="00E80E01" w:rsidP="00005DC0">
      <w:r>
        <w:rPr>
          <w:noProof/>
          <w:lang w:eastAsia="en-US"/>
        </w:rPr>
        <w:drawing>
          <wp:inline distT="0" distB="0" distL="0" distR="0" wp14:anchorId="09CF4CF9" wp14:editId="68849F4C">
            <wp:extent cx="5478145" cy="4032738"/>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4976" cy="4037767"/>
                    </a:xfrm>
                    <a:prstGeom prst="rect">
                      <a:avLst/>
                    </a:prstGeom>
                    <a:noFill/>
                    <a:ln>
                      <a:noFill/>
                    </a:ln>
                  </pic:spPr>
                </pic:pic>
              </a:graphicData>
            </a:graphic>
          </wp:inline>
        </w:drawing>
      </w:r>
    </w:p>
    <w:p w14:paraId="756A4850" w14:textId="2C9F937D" w:rsidR="00943EFB" w:rsidRDefault="00943EFB" w:rsidP="00005DC0">
      <w:r>
        <w:lastRenderedPageBreak/>
        <w:t>And this is a sample run of adding a product to the user shopping cart (Purchase):</w:t>
      </w:r>
    </w:p>
    <w:p w14:paraId="04031398" w14:textId="3437B399" w:rsidR="00943EFB" w:rsidRDefault="00E80E01" w:rsidP="00005DC0">
      <w:r>
        <w:rPr>
          <w:noProof/>
          <w:lang w:eastAsia="en-US"/>
        </w:rPr>
        <w:drawing>
          <wp:inline distT="0" distB="0" distL="0" distR="0" wp14:anchorId="4518DB5D" wp14:editId="0813E79E">
            <wp:extent cx="5486400" cy="7251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251065"/>
                    </a:xfrm>
                    <a:prstGeom prst="rect">
                      <a:avLst/>
                    </a:prstGeom>
                    <a:noFill/>
                    <a:ln>
                      <a:noFill/>
                    </a:ln>
                  </pic:spPr>
                </pic:pic>
              </a:graphicData>
            </a:graphic>
          </wp:inline>
        </w:drawing>
      </w:r>
    </w:p>
    <w:p w14:paraId="57F1C6C7" w14:textId="27F5DFB8" w:rsidR="00324D76" w:rsidRDefault="00324D76" w:rsidP="00005DC0">
      <w:r>
        <w:lastRenderedPageBreak/>
        <w:t>Here is remove product sample run:</w:t>
      </w:r>
    </w:p>
    <w:p w14:paraId="1E945D2E" w14:textId="5D771D30" w:rsidR="00324D76" w:rsidRDefault="00324D76" w:rsidP="00005DC0">
      <w:r>
        <w:rPr>
          <w:noProof/>
          <w:lang w:eastAsia="en-US"/>
        </w:rPr>
        <w:drawing>
          <wp:inline distT="0" distB="0" distL="0" distR="0" wp14:anchorId="3892E3DF" wp14:editId="31F4581C">
            <wp:extent cx="5486400" cy="4478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Product.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478020"/>
                    </a:xfrm>
                    <a:prstGeom prst="rect">
                      <a:avLst/>
                    </a:prstGeom>
                  </pic:spPr>
                </pic:pic>
              </a:graphicData>
            </a:graphic>
          </wp:inline>
        </w:drawing>
      </w:r>
    </w:p>
    <w:p w14:paraId="02FF1EA5" w14:textId="77777777" w:rsidR="00324D76" w:rsidRDefault="00324D76">
      <w:r>
        <w:br w:type="page"/>
      </w:r>
    </w:p>
    <w:p w14:paraId="3DA79BEB" w14:textId="6DB63AEA" w:rsidR="00324D76" w:rsidRDefault="00324D76" w:rsidP="00005DC0">
      <w:r>
        <w:lastRenderedPageBreak/>
        <w:t>Update product:</w:t>
      </w:r>
    </w:p>
    <w:p w14:paraId="607932A6" w14:textId="3C0F5B7F" w:rsidR="00324D76" w:rsidRDefault="00324D76" w:rsidP="00005DC0">
      <w:r>
        <w:rPr>
          <w:noProof/>
          <w:lang w:eastAsia="en-US"/>
        </w:rPr>
        <w:drawing>
          <wp:inline distT="0" distB="0" distL="0" distR="0" wp14:anchorId="3435DD1F" wp14:editId="46A00986">
            <wp:extent cx="5486400" cy="5525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Product.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5525135"/>
                    </a:xfrm>
                    <a:prstGeom prst="rect">
                      <a:avLst/>
                    </a:prstGeom>
                  </pic:spPr>
                </pic:pic>
              </a:graphicData>
            </a:graphic>
          </wp:inline>
        </w:drawing>
      </w:r>
    </w:p>
    <w:p w14:paraId="4986EDD2" w14:textId="77777777" w:rsidR="00324D76" w:rsidRDefault="00324D76">
      <w:r>
        <w:br w:type="page"/>
      </w:r>
    </w:p>
    <w:p w14:paraId="025C3DB0" w14:textId="10668EF4" w:rsidR="00324D76" w:rsidRDefault="00324D76" w:rsidP="00324D76">
      <w:r>
        <w:lastRenderedPageBreak/>
        <w:t>In term of user functionalities, you can find login in following:</w:t>
      </w:r>
    </w:p>
    <w:p w14:paraId="7E6F8A1D" w14:textId="10668EF4" w:rsidR="00324D76" w:rsidRDefault="00324D76" w:rsidP="00324D76">
      <w:r>
        <w:rPr>
          <w:noProof/>
          <w:lang w:eastAsia="en-US"/>
        </w:rPr>
        <w:drawing>
          <wp:inline distT="0" distB="0" distL="0" distR="0" wp14:anchorId="1C5E8500" wp14:editId="7317FCBD">
            <wp:extent cx="5929691" cy="4184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5948307" cy="4197788"/>
                    </a:xfrm>
                    <a:prstGeom prst="rect">
                      <a:avLst/>
                    </a:prstGeom>
                  </pic:spPr>
                </pic:pic>
              </a:graphicData>
            </a:graphic>
          </wp:inline>
        </w:drawing>
      </w:r>
    </w:p>
    <w:p w14:paraId="2FEE4936" w14:textId="538737BA" w:rsidR="00324D76" w:rsidRDefault="00324D76" w:rsidP="00324D76">
      <w:r>
        <w:lastRenderedPageBreak/>
        <w:t>Add an Admin user:</w:t>
      </w:r>
      <w:r>
        <w:rPr>
          <w:noProof/>
          <w:lang w:eastAsia="en-US"/>
        </w:rPr>
        <w:drawing>
          <wp:inline distT="0" distB="0" distL="0" distR="0" wp14:anchorId="0040DB04" wp14:editId="2359F367">
            <wp:extent cx="5455277" cy="473612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admin.png"/>
                    <pic:cNvPicPr/>
                  </pic:nvPicPr>
                  <pic:blipFill>
                    <a:blip r:embed="rId18">
                      <a:extLst>
                        <a:ext uri="{28A0092B-C50C-407E-A947-70E740481C1C}">
                          <a14:useLocalDpi xmlns:a14="http://schemas.microsoft.com/office/drawing/2010/main" val="0"/>
                        </a:ext>
                      </a:extLst>
                    </a:blip>
                    <a:stretch>
                      <a:fillRect/>
                    </a:stretch>
                  </pic:blipFill>
                  <pic:spPr>
                    <a:xfrm>
                      <a:off x="0" y="0"/>
                      <a:ext cx="5466752" cy="4746086"/>
                    </a:xfrm>
                    <a:prstGeom prst="rect">
                      <a:avLst/>
                    </a:prstGeom>
                  </pic:spPr>
                </pic:pic>
              </a:graphicData>
            </a:graphic>
          </wp:inline>
        </w:drawing>
      </w:r>
      <w:r>
        <w:lastRenderedPageBreak/>
        <w:t>Add a customer user:</w:t>
      </w:r>
      <w:r>
        <w:rPr>
          <w:noProof/>
          <w:lang w:eastAsia="en-US"/>
        </w:rPr>
        <w:drawing>
          <wp:inline distT="0" distB="0" distL="0" distR="0" wp14:anchorId="1A28E357" wp14:editId="6EF40166">
            <wp:extent cx="5486400" cy="613116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Customer.png"/>
                    <pic:cNvPicPr/>
                  </pic:nvPicPr>
                  <pic:blipFill>
                    <a:blip r:embed="rId19">
                      <a:extLst>
                        <a:ext uri="{28A0092B-C50C-407E-A947-70E740481C1C}">
                          <a14:useLocalDpi xmlns:a14="http://schemas.microsoft.com/office/drawing/2010/main" val="0"/>
                        </a:ext>
                      </a:extLst>
                    </a:blip>
                    <a:stretch>
                      <a:fillRect/>
                    </a:stretch>
                  </pic:blipFill>
                  <pic:spPr>
                    <a:xfrm>
                      <a:off x="0" y="0"/>
                      <a:ext cx="5487826" cy="6132762"/>
                    </a:xfrm>
                    <a:prstGeom prst="rect">
                      <a:avLst/>
                    </a:prstGeom>
                  </pic:spPr>
                </pic:pic>
              </a:graphicData>
            </a:graphic>
          </wp:inline>
        </w:drawing>
      </w:r>
    </w:p>
    <w:p w14:paraId="0794ECAC" w14:textId="77777777" w:rsidR="00943EFB" w:rsidRDefault="00943EFB" w:rsidP="00005DC0"/>
    <w:p w14:paraId="0451A2AB" w14:textId="094ADE2D" w:rsidR="00C36963" w:rsidRDefault="00EE6130">
      <w:pPr>
        <w:pStyle w:val="Heading2"/>
      </w:pPr>
      <w:r>
        <w:t>Discussion</w:t>
      </w:r>
    </w:p>
    <w:p w14:paraId="183A23AA" w14:textId="153F376E" w:rsidR="00EE6130" w:rsidRPr="00EE6130" w:rsidRDefault="000B1B50" w:rsidP="00FA26FD">
      <w:r>
        <w:t>During this assignment</w:t>
      </w:r>
      <w:r w:rsidR="00FA26FD">
        <w:t>, we focused on</w:t>
      </w:r>
      <w:r w:rsidR="00FA26FD" w:rsidRPr="00FA26FD">
        <w:t xml:space="preserve"> apply</w:t>
      </w:r>
      <w:r w:rsidR="00FA26FD">
        <w:t>ing</w:t>
      </w:r>
      <w:r w:rsidR="00FA26FD" w:rsidRPr="00FA26FD">
        <w:t xml:space="preserve"> the information we have learned regarding the use of synchronization in the Java to ensure that access to our shared resources are indeed thread-safe</w:t>
      </w:r>
      <w:r w:rsidR="00FA26FD">
        <w:t xml:space="preserve"> a</w:t>
      </w:r>
      <w:r w:rsidR="008C1F61">
        <w:t xml:space="preserve">nd also </w:t>
      </w:r>
      <w:r w:rsidR="00324D76">
        <w:t xml:space="preserve">we complete our system </w:t>
      </w:r>
      <w:r w:rsidR="00FA26FD">
        <w:t>functionalities by</w:t>
      </w:r>
      <w:r w:rsidR="00324D76">
        <w:t xml:space="preserve"> </w:t>
      </w:r>
      <w:r w:rsidR="00FA26FD">
        <w:t>implementing</w:t>
      </w:r>
      <w:r w:rsidR="008C1F61">
        <w:t xml:space="preserve"> different </w:t>
      </w:r>
      <w:r w:rsidR="008C1F61">
        <w:lastRenderedPageBreak/>
        <w:t xml:space="preserve">functionalities including </w:t>
      </w:r>
      <w:r w:rsidR="00FA26FD">
        <w:t>login, update Product</w:t>
      </w:r>
      <w:r w:rsidR="008C1F61">
        <w:t xml:space="preserve">, add </w:t>
      </w:r>
      <w:r w:rsidR="00FA26FD">
        <w:t>users (customer and administrator)</w:t>
      </w:r>
      <w:r w:rsidR="008C1F61">
        <w:t xml:space="preserve"> </w:t>
      </w:r>
      <w:r w:rsidR="00FA26FD">
        <w:t>and remove</w:t>
      </w:r>
      <w:r w:rsidR="008C1F61">
        <w:t xml:space="preserve"> a product. Based on the c</w:t>
      </w:r>
      <w:r w:rsidR="00FA26FD">
        <w:t xml:space="preserve">oncept behind purchase, browse </w:t>
      </w:r>
      <w:r w:rsidR="008C1F61">
        <w:t>and add products, and having multiple clients, we would like to have them in a synchronized way rather than concurrent way.</w:t>
      </w:r>
    </w:p>
    <w:p w14:paraId="32B166DE" w14:textId="77CB84A5" w:rsidR="00C36963" w:rsidRDefault="00EE6130" w:rsidP="00EE6130">
      <w:r>
        <w:br w:type="page"/>
      </w:r>
    </w:p>
    <w:p w14:paraId="17F4F4A1" w14:textId="753056B6" w:rsidR="00EE6130" w:rsidRPr="002E535E" w:rsidRDefault="00EE6130" w:rsidP="00EE6130">
      <w:pPr>
        <w:pStyle w:val="Heading1"/>
        <w:rPr>
          <w:sz w:val="48"/>
          <w:szCs w:val="48"/>
        </w:rPr>
      </w:pPr>
      <w:r>
        <w:rPr>
          <w:rStyle w:val="Emphasis"/>
          <w:sz w:val="48"/>
          <w:szCs w:val="48"/>
        </w:rPr>
        <w:lastRenderedPageBreak/>
        <w:t>Conclution</w:t>
      </w:r>
      <w:r w:rsidRPr="002E535E">
        <w:rPr>
          <w:sz w:val="48"/>
          <w:szCs w:val="48"/>
        </w:rPr>
        <w:br/>
      </w:r>
      <w:r>
        <w:rPr>
          <w:sz w:val="48"/>
          <w:szCs w:val="48"/>
        </w:rPr>
        <w:t>References</w:t>
      </w:r>
    </w:p>
    <w:p w14:paraId="247B57F6" w14:textId="57D4337C" w:rsidR="00EE6130" w:rsidRDefault="00FB007D" w:rsidP="00EE6130">
      <w:pPr>
        <w:pStyle w:val="Heading2"/>
      </w:pPr>
      <w:r>
        <w:t>Conclution</w:t>
      </w:r>
    </w:p>
    <w:p w14:paraId="3E3D03B3" w14:textId="3B99F2B1" w:rsidR="00FB007D" w:rsidRDefault="00FB007D" w:rsidP="00B2317D">
      <w:r>
        <w:t xml:space="preserve">In conclusions, </w:t>
      </w:r>
      <w:r w:rsidR="000B1B50">
        <w:t>we found that</w:t>
      </w:r>
      <w:r w:rsidR="00FA26FD">
        <w:t xml:space="preserve"> in a way that we used</w:t>
      </w:r>
      <w:r w:rsidR="000B1B50">
        <w:t xml:space="preserve"> </w:t>
      </w:r>
      <w:r w:rsidR="008C1F61">
        <w:t xml:space="preserve">java </w:t>
      </w:r>
      <w:r w:rsidR="00FA26FD">
        <w:t xml:space="preserve">JVM, </w:t>
      </w:r>
      <w:r w:rsidR="008C1F61">
        <w:t xml:space="preserve">RMI </w:t>
      </w:r>
      <w:r w:rsidR="00FA26FD">
        <w:t>and synchronized keyword, even if they give us</w:t>
      </w:r>
      <w:r w:rsidR="008C1F61">
        <w:t xml:space="preserve"> no guarantee in term of keeping our system thread safe, but we found that each client has its own thread pool and </w:t>
      </w:r>
      <w:r w:rsidR="00B2317D">
        <w:t>we achieved synchronized trade-safe system.</w:t>
      </w:r>
    </w:p>
    <w:p w14:paraId="0C3ED08C" w14:textId="52A71955" w:rsidR="00FB007D" w:rsidRDefault="00FB007D" w:rsidP="00FB007D"/>
    <w:p w14:paraId="6A253859" w14:textId="18DEFE9A" w:rsidR="00EF3D5C" w:rsidRDefault="00EF3D5C" w:rsidP="00EF3D5C">
      <w:pPr>
        <w:pStyle w:val="Heading2"/>
      </w:pPr>
      <w:r>
        <w:t>References</w:t>
      </w:r>
    </w:p>
    <w:p w14:paraId="483073D3" w14:textId="416B7D8F" w:rsidR="00564C8E" w:rsidRDefault="00B2317D" w:rsidP="00B2317D">
      <w:pPr>
        <w:pStyle w:val="ListParagraph"/>
        <w:numPr>
          <w:ilvl w:val="0"/>
          <w:numId w:val="24"/>
        </w:numPr>
      </w:pPr>
      <w:hyperlink r:id="rId20" w:history="1">
        <w:r w:rsidRPr="00B84BD9">
          <w:rPr>
            <w:rStyle w:val="Hyperlink"/>
          </w:rPr>
          <w:t>https://dzone.com/articles/java-callable-future-understanding</w:t>
        </w:r>
      </w:hyperlink>
    </w:p>
    <w:p w14:paraId="50A3311E" w14:textId="015FA9EE" w:rsidR="00B2317D" w:rsidRDefault="00B2317D" w:rsidP="00B2317D">
      <w:pPr>
        <w:pStyle w:val="ListParagraph"/>
        <w:numPr>
          <w:ilvl w:val="0"/>
          <w:numId w:val="24"/>
        </w:numPr>
      </w:pPr>
      <w:hyperlink r:id="rId21" w:history="1">
        <w:r w:rsidRPr="00B84BD9">
          <w:rPr>
            <w:rStyle w:val="Hyperlink"/>
          </w:rPr>
          <w:t>https://link.springer.com/chapter/10.1007/978-3-540-45209-6_63</w:t>
        </w:r>
      </w:hyperlink>
    </w:p>
    <w:p w14:paraId="344BE56E" w14:textId="06C3DC6B" w:rsidR="00B2317D" w:rsidRDefault="00B2317D" w:rsidP="00B2317D">
      <w:pPr>
        <w:pStyle w:val="ListParagraph"/>
        <w:numPr>
          <w:ilvl w:val="0"/>
          <w:numId w:val="24"/>
        </w:numPr>
      </w:pPr>
      <w:hyperlink r:id="rId22" w:history="1">
        <w:r w:rsidRPr="00B84BD9">
          <w:rPr>
            <w:rStyle w:val="Hyperlink"/>
          </w:rPr>
          <w:t>http://winterbe.com/posts/2015/04/30/java8-concurrency-tutorial-synchronized-locks-examples/</w:t>
        </w:r>
      </w:hyperlink>
    </w:p>
    <w:p w14:paraId="2A6210ED" w14:textId="65600E97" w:rsidR="00B2317D" w:rsidRDefault="00B2317D" w:rsidP="00B2317D">
      <w:pPr>
        <w:pStyle w:val="ListParagraph"/>
        <w:numPr>
          <w:ilvl w:val="0"/>
          <w:numId w:val="24"/>
        </w:numPr>
      </w:pPr>
      <w:hyperlink r:id="rId23" w:history="1">
        <w:r w:rsidRPr="00B84BD9">
          <w:rPr>
            <w:rStyle w:val="Hyperlink"/>
          </w:rPr>
          <w:t>https://docs.oracle.com/javase/tutorial/essential/concurrency/syncrgb.html</w:t>
        </w:r>
      </w:hyperlink>
    </w:p>
    <w:p w14:paraId="2565DE62" w14:textId="07F843F3" w:rsidR="00B2317D" w:rsidRDefault="00B2317D" w:rsidP="00B2317D">
      <w:pPr>
        <w:pStyle w:val="ListParagraph"/>
        <w:numPr>
          <w:ilvl w:val="0"/>
          <w:numId w:val="24"/>
        </w:numPr>
      </w:pPr>
      <w:hyperlink r:id="rId24" w:history="1">
        <w:r w:rsidRPr="00B84BD9">
          <w:rPr>
            <w:rStyle w:val="Hyperlink"/>
          </w:rPr>
          <w:t>https://docs.oracle.com/javase/tutorial/essential/concurrency/guardmeth.html</w:t>
        </w:r>
      </w:hyperlink>
    </w:p>
    <w:p w14:paraId="20AFBE63" w14:textId="05EEEFA7" w:rsidR="00B2317D" w:rsidRDefault="00B2317D" w:rsidP="00B2317D">
      <w:pPr>
        <w:pStyle w:val="ListParagraph"/>
        <w:numPr>
          <w:ilvl w:val="0"/>
          <w:numId w:val="24"/>
        </w:numPr>
      </w:pPr>
      <w:hyperlink r:id="rId25" w:history="1">
        <w:r w:rsidRPr="00B84BD9">
          <w:rPr>
            <w:rStyle w:val="Hyperlink"/>
          </w:rPr>
          <w:t>https://docs.oracle.com/javase/tutorial/essential/concurrency/syncmeth.html</w:t>
        </w:r>
      </w:hyperlink>
    </w:p>
    <w:p w14:paraId="7B10421F" w14:textId="529A5CBD" w:rsidR="00B2317D" w:rsidRDefault="00B2317D" w:rsidP="00B2317D">
      <w:pPr>
        <w:pStyle w:val="ListParagraph"/>
        <w:numPr>
          <w:ilvl w:val="0"/>
          <w:numId w:val="24"/>
        </w:numPr>
      </w:pPr>
      <w:hyperlink r:id="rId26" w:history="1">
        <w:r w:rsidRPr="00B84BD9">
          <w:rPr>
            <w:rStyle w:val="Hyperlink"/>
          </w:rPr>
          <w:t>http://winterbe.com/posts/2015/04/07/java8-concurrency-tutorial-thread-executor-examples/</w:t>
        </w:r>
      </w:hyperlink>
    </w:p>
    <w:p w14:paraId="04FB405C" w14:textId="3A09E125" w:rsidR="00B2317D" w:rsidRDefault="00B2317D" w:rsidP="00B2317D">
      <w:pPr>
        <w:pStyle w:val="ListParagraph"/>
        <w:numPr>
          <w:ilvl w:val="0"/>
          <w:numId w:val="24"/>
        </w:numPr>
      </w:pPr>
      <w:hyperlink r:id="rId27" w:history="1">
        <w:r w:rsidRPr="00B84BD9">
          <w:rPr>
            <w:rStyle w:val="Hyperlink"/>
          </w:rPr>
          <w:t>https://www.programcreek.com/2011/12/monitors-java-synchronization-mechanism/</w:t>
        </w:r>
      </w:hyperlink>
    </w:p>
    <w:p w14:paraId="2FE99799" w14:textId="66ECB8DA" w:rsidR="00B2317D" w:rsidRDefault="00B2317D" w:rsidP="00B2317D">
      <w:pPr>
        <w:pStyle w:val="ListParagraph"/>
        <w:numPr>
          <w:ilvl w:val="0"/>
          <w:numId w:val="24"/>
        </w:numPr>
      </w:pPr>
      <w:hyperlink r:id="rId28" w:history="1">
        <w:r w:rsidRPr="00B84BD9">
          <w:rPr>
            <w:rStyle w:val="Hyperlink"/>
          </w:rPr>
          <w:t>http://blog.e-zest.com/java-monitor-pattern/</w:t>
        </w:r>
      </w:hyperlink>
    </w:p>
    <w:p w14:paraId="6D25BAD2" w14:textId="462CC14B" w:rsidR="00BE649F" w:rsidRDefault="00BE649F" w:rsidP="00BE649F">
      <w:pPr>
        <w:pStyle w:val="ListParagraph"/>
        <w:numPr>
          <w:ilvl w:val="0"/>
          <w:numId w:val="24"/>
        </w:numPr>
      </w:pPr>
      <w:r>
        <w:t xml:space="preserve">Java and </w:t>
      </w:r>
      <w:r w:rsidR="00B2317D">
        <w:t>developer’s</w:t>
      </w:r>
      <w:r>
        <w:t xml:space="preserve"> forums</w:t>
      </w:r>
    </w:p>
    <w:p w14:paraId="4380B595" w14:textId="768CB7AA" w:rsidR="008739C5" w:rsidRPr="00EF3D5C" w:rsidRDefault="00481C9E" w:rsidP="008739C5">
      <w:pPr>
        <w:pStyle w:val="ListParagraph"/>
        <w:numPr>
          <w:ilvl w:val="0"/>
          <w:numId w:val="24"/>
        </w:numPr>
      </w:pPr>
      <w:r>
        <w:t>Lecture slides</w:t>
      </w:r>
    </w:p>
    <w:p w14:paraId="55ACA839" w14:textId="77777777" w:rsidR="00EE6130" w:rsidRPr="00EE6130" w:rsidRDefault="00EE6130" w:rsidP="00EE6130">
      <w:pPr>
        <w:rPr>
          <w:i/>
          <w:szCs w:val="20"/>
        </w:rPr>
      </w:pPr>
    </w:p>
    <w:p w14:paraId="4CACF74F" w14:textId="2CC0BE79" w:rsidR="00C36963" w:rsidRDefault="00C36963" w:rsidP="00A00758"/>
    <w:sectPr w:rsidR="00C36963">
      <w:footerReference w:type="default" r:id="rId29"/>
      <w:footerReference w:type="first" r:id="rId3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33973" w14:textId="77777777" w:rsidR="009A3356" w:rsidRDefault="009A3356">
      <w:pPr>
        <w:spacing w:after="0" w:line="240" w:lineRule="auto"/>
      </w:pPr>
      <w:r>
        <w:separator/>
      </w:r>
    </w:p>
  </w:endnote>
  <w:endnote w:type="continuationSeparator" w:id="0">
    <w:p w14:paraId="777FE64C" w14:textId="77777777" w:rsidR="009A3356" w:rsidRDefault="009A3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392255"/>
      <w:docPartObj>
        <w:docPartGallery w:val="Page Numbers (Bottom of Page)"/>
        <w:docPartUnique/>
      </w:docPartObj>
    </w:sdtPr>
    <w:sdtEndPr>
      <w:rPr>
        <w:noProof/>
      </w:rPr>
    </w:sdtEndPr>
    <w:sdtContent>
      <w:p w14:paraId="1D7B792B" w14:textId="0A2930E3" w:rsidR="008739C5" w:rsidRDefault="008739C5">
        <w:pPr>
          <w:pStyle w:val="Footer"/>
        </w:pPr>
        <w:r>
          <w:fldChar w:fldCharType="begin"/>
        </w:r>
        <w:r>
          <w:instrText xml:space="preserve"> PAGE   \* MERGEFORMAT </w:instrText>
        </w:r>
        <w:r>
          <w:fldChar w:fldCharType="separate"/>
        </w:r>
        <w:r w:rsidR="00E81C7D">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889591"/>
      <w:docPartObj>
        <w:docPartGallery w:val="Page Numbers (Bottom of Page)"/>
        <w:docPartUnique/>
      </w:docPartObj>
    </w:sdtPr>
    <w:sdtEndPr>
      <w:rPr>
        <w:noProof/>
      </w:rPr>
    </w:sdtEndPr>
    <w:sdtContent>
      <w:p w14:paraId="5D9EE4B1" w14:textId="798A17B9" w:rsidR="008739C5" w:rsidRDefault="008739C5">
        <w:pPr>
          <w:pStyle w:val="Footer"/>
        </w:pPr>
        <w:r>
          <w:fldChar w:fldCharType="begin"/>
        </w:r>
        <w:r>
          <w:instrText xml:space="preserve"> PAGE   \* MERGEFORMAT </w:instrText>
        </w:r>
        <w:r>
          <w:fldChar w:fldCharType="separate"/>
        </w:r>
        <w:r w:rsidR="00E81C7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838EA" w14:textId="77777777" w:rsidR="009A3356" w:rsidRDefault="009A3356">
      <w:pPr>
        <w:spacing w:after="0" w:line="240" w:lineRule="auto"/>
      </w:pPr>
      <w:r>
        <w:separator/>
      </w:r>
    </w:p>
  </w:footnote>
  <w:footnote w:type="continuationSeparator" w:id="0">
    <w:p w14:paraId="703B1EAC" w14:textId="77777777" w:rsidR="009A3356" w:rsidRDefault="009A3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3154F1D"/>
    <w:multiLevelType w:val="hybridMultilevel"/>
    <w:tmpl w:val="B0E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5787C"/>
    <w:multiLevelType w:val="hybridMultilevel"/>
    <w:tmpl w:val="14FA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D0AFC"/>
    <w:multiLevelType w:val="hybridMultilevel"/>
    <w:tmpl w:val="DFD4753A"/>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20" w15:restartNumberingAfterBreak="0">
    <w:nsid w:val="64B25C1A"/>
    <w:multiLevelType w:val="hybridMultilevel"/>
    <w:tmpl w:val="256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3"/>
  </w:num>
  <w:num w:numId="19">
    <w:abstractNumId w:val="17"/>
  </w:num>
  <w:num w:numId="20">
    <w:abstractNumId w:val="10"/>
  </w:num>
  <w:num w:numId="21">
    <w:abstractNumId w:val="14"/>
  </w:num>
  <w:num w:numId="22">
    <w:abstractNumId w:val="12"/>
  </w:num>
  <w:num w:numId="23">
    <w:abstractNumId w:val="11"/>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zMjczMLK0MDU0MrJQ0lEKTi0uzszPAykwrgUAQ0297SwAAAA="/>
  </w:docVars>
  <w:rsids>
    <w:rsidRoot w:val="00743187"/>
    <w:rsid w:val="00005DC0"/>
    <w:rsid w:val="00035C71"/>
    <w:rsid w:val="00047AF1"/>
    <w:rsid w:val="00053237"/>
    <w:rsid w:val="00076C77"/>
    <w:rsid w:val="000B1B50"/>
    <w:rsid w:val="000E493E"/>
    <w:rsid w:val="001160E6"/>
    <w:rsid w:val="001207CB"/>
    <w:rsid w:val="001867CB"/>
    <w:rsid w:val="00192C72"/>
    <w:rsid w:val="001C1636"/>
    <w:rsid w:val="002657DF"/>
    <w:rsid w:val="00294877"/>
    <w:rsid w:val="002E535E"/>
    <w:rsid w:val="00324D76"/>
    <w:rsid w:val="00347FCA"/>
    <w:rsid w:val="00414F89"/>
    <w:rsid w:val="00452CBA"/>
    <w:rsid w:val="00481C9E"/>
    <w:rsid w:val="005270A8"/>
    <w:rsid w:val="00564C8E"/>
    <w:rsid w:val="00583507"/>
    <w:rsid w:val="005A737B"/>
    <w:rsid w:val="005C547F"/>
    <w:rsid w:val="00604AE2"/>
    <w:rsid w:val="00687519"/>
    <w:rsid w:val="006A2C55"/>
    <w:rsid w:val="006E2D6A"/>
    <w:rsid w:val="00743187"/>
    <w:rsid w:val="007B0F30"/>
    <w:rsid w:val="008739C5"/>
    <w:rsid w:val="008757AF"/>
    <w:rsid w:val="008C1F61"/>
    <w:rsid w:val="008E33AD"/>
    <w:rsid w:val="00943EFB"/>
    <w:rsid w:val="00966191"/>
    <w:rsid w:val="009A3356"/>
    <w:rsid w:val="009B2C22"/>
    <w:rsid w:val="009F72AF"/>
    <w:rsid w:val="00A00758"/>
    <w:rsid w:val="00A3065A"/>
    <w:rsid w:val="00A77817"/>
    <w:rsid w:val="00A91D57"/>
    <w:rsid w:val="00A95A8F"/>
    <w:rsid w:val="00AB19B1"/>
    <w:rsid w:val="00AB7BB8"/>
    <w:rsid w:val="00AC4F60"/>
    <w:rsid w:val="00AF18CD"/>
    <w:rsid w:val="00B05694"/>
    <w:rsid w:val="00B2317D"/>
    <w:rsid w:val="00B52456"/>
    <w:rsid w:val="00BE649F"/>
    <w:rsid w:val="00C36963"/>
    <w:rsid w:val="00C5530D"/>
    <w:rsid w:val="00CB1BF6"/>
    <w:rsid w:val="00CF1761"/>
    <w:rsid w:val="00D7341C"/>
    <w:rsid w:val="00DB3E96"/>
    <w:rsid w:val="00E51A77"/>
    <w:rsid w:val="00E71429"/>
    <w:rsid w:val="00E80E01"/>
    <w:rsid w:val="00E81C7D"/>
    <w:rsid w:val="00EE6130"/>
    <w:rsid w:val="00EF3D5C"/>
    <w:rsid w:val="00F53020"/>
    <w:rsid w:val="00F84A13"/>
    <w:rsid w:val="00F8672B"/>
    <w:rsid w:val="00FA078E"/>
    <w:rsid w:val="00FA26FD"/>
    <w:rsid w:val="00FB007D"/>
    <w:rsid w:val="00FF7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28E8D"/>
  <w15:chartTrackingRefBased/>
  <w15:docId w15:val="{08A1A589-8D00-4E55-8B66-9B8B2E7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character" w:customStyle="1" w:styleId="UnresolvedMention">
    <w:name w:val="Unresolved Mention"/>
    <w:basedOn w:val="DefaultParagraphFont"/>
    <w:uiPriority w:val="99"/>
    <w:semiHidden/>
    <w:unhideWhenUsed/>
    <w:rsid w:val="00EF3D5C"/>
    <w:rPr>
      <w:color w:val="808080"/>
      <w:shd w:val="clear" w:color="auto" w:fill="E6E6E6"/>
    </w:rPr>
  </w:style>
  <w:style w:type="character" w:styleId="HTMLCite">
    <w:name w:val="HTML Cite"/>
    <w:basedOn w:val="DefaultParagraphFont"/>
    <w:uiPriority w:val="99"/>
    <w:semiHidden/>
    <w:unhideWhenUsed/>
    <w:rsid w:val="00EF3D5C"/>
    <w:rPr>
      <w:i/>
      <w:iCs/>
    </w:rPr>
  </w:style>
  <w:style w:type="character" w:customStyle="1" w:styleId="description">
    <w:name w:val="description"/>
    <w:basedOn w:val="DefaultParagraphFont"/>
    <w:rsid w:val="00B05694"/>
  </w:style>
  <w:style w:type="character" w:customStyle="1" w:styleId="tgc">
    <w:name w:val="_tgc"/>
    <w:basedOn w:val="DefaultParagraphFont"/>
    <w:rsid w:val="00E51A77"/>
  </w:style>
  <w:style w:type="paragraph" w:styleId="NormalWeb">
    <w:name w:val="Normal (Web)"/>
    <w:basedOn w:val="Normal"/>
    <w:uiPriority w:val="99"/>
    <w:semiHidden/>
    <w:unhideWhenUsed/>
    <w:rsid w:val="001C16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76900">
      <w:bodyDiv w:val="1"/>
      <w:marLeft w:val="0"/>
      <w:marRight w:val="0"/>
      <w:marTop w:val="0"/>
      <w:marBottom w:val="0"/>
      <w:divBdr>
        <w:top w:val="none" w:sz="0" w:space="0" w:color="auto"/>
        <w:left w:val="none" w:sz="0" w:space="0" w:color="auto"/>
        <w:bottom w:val="none" w:sz="0" w:space="0" w:color="auto"/>
        <w:right w:val="none" w:sz="0" w:space="0" w:color="auto"/>
      </w:divBdr>
    </w:div>
    <w:div w:id="1324549263">
      <w:bodyDiv w:val="1"/>
      <w:marLeft w:val="0"/>
      <w:marRight w:val="0"/>
      <w:marTop w:val="0"/>
      <w:marBottom w:val="0"/>
      <w:divBdr>
        <w:top w:val="none" w:sz="0" w:space="0" w:color="auto"/>
        <w:left w:val="none" w:sz="0" w:space="0" w:color="auto"/>
        <w:bottom w:val="none" w:sz="0" w:space="0" w:color="auto"/>
        <w:right w:val="none" w:sz="0" w:space="0" w:color="auto"/>
      </w:divBdr>
      <w:divsChild>
        <w:div w:id="1154031984">
          <w:marLeft w:val="1152"/>
          <w:marRight w:val="0"/>
          <w:marTop w:val="91"/>
          <w:marBottom w:val="0"/>
          <w:divBdr>
            <w:top w:val="none" w:sz="0" w:space="0" w:color="auto"/>
            <w:left w:val="none" w:sz="0" w:space="0" w:color="auto"/>
            <w:bottom w:val="none" w:sz="0" w:space="0" w:color="auto"/>
            <w:right w:val="none" w:sz="0" w:space="0" w:color="auto"/>
          </w:divBdr>
        </w:div>
      </w:divsChild>
    </w:div>
    <w:div w:id="2096634185">
      <w:bodyDiv w:val="1"/>
      <w:marLeft w:val="0"/>
      <w:marRight w:val="0"/>
      <w:marTop w:val="0"/>
      <w:marBottom w:val="0"/>
      <w:divBdr>
        <w:top w:val="none" w:sz="0" w:space="0" w:color="auto"/>
        <w:left w:val="none" w:sz="0" w:space="0" w:color="auto"/>
        <w:bottom w:val="none" w:sz="0" w:space="0" w:color="auto"/>
        <w:right w:val="none" w:sz="0" w:space="0" w:color="auto"/>
      </w:divBdr>
      <w:divsChild>
        <w:div w:id="1673801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interbe.com/posts/2015/04/07/java8-concurrency-tutorial-thread-executor-examples/" TargetMode="External"/><Relationship Id="rId3" Type="http://schemas.openxmlformats.org/officeDocument/2006/relationships/settings" Target="settings.xml"/><Relationship Id="rId21" Type="http://schemas.openxmlformats.org/officeDocument/2006/relationships/hyperlink" Target="https://link.springer.com/chapter/10.1007/978-3-540-45209-6_63"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oracle.com/javase/tutorial/essential/concurrency/syncmeth.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zone.com/articles/java-callable-future-understandi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oracle.com/javase/tutorial/essential/concurrency/guardmeth.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tutorial/essential/concurrency/syncrgb.html" TargetMode="External"/><Relationship Id="rId28" Type="http://schemas.openxmlformats.org/officeDocument/2006/relationships/hyperlink" Target="http://blog.e-zest.com/java-monitor-pattern/"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interbe.com/posts/2015/04/30/java8-concurrency-tutorial-synchronized-locks-examples/" TargetMode="External"/><Relationship Id="rId27" Type="http://schemas.openxmlformats.org/officeDocument/2006/relationships/hyperlink" Target="https://www.programcreek.com/2011/12/monitors-java-synchronization-mechanism/"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ra\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TOC.dotx</Template>
  <TotalTime>202</TotalTime>
  <Pages>20</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11</cp:revision>
  <cp:lastPrinted>2018-04-04T04:00:00Z</cp:lastPrinted>
  <dcterms:created xsi:type="dcterms:W3CDTF">2018-03-07T03:35:00Z</dcterms:created>
  <dcterms:modified xsi:type="dcterms:W3CDTF">2018-04-21T00:31:00Z</dcterms:modified>
</cp:coreProperties>
</file>